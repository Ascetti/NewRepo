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3F477" w14:textId="37F25737" w:rsidR="00236352" w:rsidRDefault="00436EB2" w:rsidP="00436EB2">
      <w:pPr>
        <w:pStyle w:val="1"/>
      </w:pPr>
      <w:r>
        <w:t xml:space="preserve">Тестирование </w:t>
      </w:r>
      <w:r w:rsidR="0040133A">
        <w:t xml:space="preserve">проекта: </w:t>
      </w:r>
      <w:r>
        <w:t>И</w:t>
      </w:r>
      <w:r w:rsidR="00945BA9">
        <w:t>г</w:t>
      </w:r>
      <w:r>
        <w:t>ра «Звездочки»</w:t>
      </w:r>
    </w:p>
    <w:p w14:paraId="6708BC8F" w14:textId="742A9BC3" w:rsidR="00327916" w:rsidRPr="00327916" w:rsidRDefault="00327916" w:rsidP="00327916">
      <w:r>
        <w:t xml:space="preserve">Тестировал: </w:t>
      </w:r>
      <w:r w:rsidR="00571B60">
        <w:t>Боблак Кирилл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557"/>
        <w:gridCol w:w="1701"/>
        <w:gridCol w:w="1701"/>
        <w:gridCol w:w="1985"/>
        <w:gridCol w:w="1984"/>
        <w:gridCol w:w="1690"/>
      </w:tblGrid>
      <w:tr w:rsidR="00436EB2" w:rsidRPr="0040133A" w14:paraId="372A5060" w14:textId="77777777" w:rsidTr="006C4DE2"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149D6D53" w14:textId="3331ACAF" w:rsidR="00436EB2" w:rsidRPr="0040133A" w:rsidRDefault="00436EB2" w:rsidP="0040133A">
            <w:pPr>
              <w:pStyle w:val="af3"/>
              <w:jc w:val="center"/>
              <w:rPr>
                <w:rFonts w:cs="Times New Roman"/>
                <w:b/>
                <w:bCs/>
                <w:szCs w:val="24"/>
              </w:rPr>
            </w:pPr>
            <w:r w:rsidRPr="0040133A">
              <w:rPr>
                <w:rFonts w:cs="Times New Roman"/>
                <w:b/>
                <w:bCs/>
                <w:szCs w:val="24"/>
              </w:rPr>
              <w:t>№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7677C637" w14:textId="5515FD74" w:rsidR="00436EB2" w:rsidRPr="0040133A" w:rsidRDefault="0075429D" w:rsidP="0040133A">
            <w:pPr>
              <w:pStyle w:val="af3"/>
              <w:jc w:val="center"/>
              <w:rPr>
                <w:rFonts w:cs="Times New Roman"/>
                <w:b/>
                <w:bCs/>
                <w:szCs w:val="24"/>
              </w:rPr>
            </w:pPr>
            <w:r w:rsidRPr="0040133A">
              <w:rPr>
                <w:rFonts w:cs="Times New Roman"/>
                <w:b/>
                <w:bCs/>
                <w:szCs w:val="24"/>
              </w:rPr>
              <w:t>Ф</w:t>
            </w:r>
            <w:r w:rsidR="00436EB2" w:rsidRPr="0040133A">
              <w:rPr>
                <w:rFonts w:cs="Times New Roman"/>
                <w:b/>
                <w:bCs/>
                <w:szCs w:val="24"/>
              </w:rPr>
              <w:t>ункциональн</w:t>
            </w:r>
            <w:r w:rsidRPr="0040133A">
              <w:rPr>
                <w:rFonts w:cs="Times New Roman"/>
                <w:b/>
                <w:bCs/>
                <w:szCs w:val="24"/>
              </w:rPr>
              <w:t>ые</w:t>
            </w:r>
            <w:r w:rsidR="00436EB2" w:rsidRPr="0040133A">
              <w:rPr>
                <w:rFonts w:cs="Times New Roman"/>
                <w:b/>
                <w:bCs/>
                <w:szCs w:val="24"/>
              </w:rPr>
              <w:t xml:space="preserve"> требования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6BFC2D9B" w14:textId="459ABD43" w:rsidR="00436EB2" w:rsidRPr="0040133A" w:rsidRDefault="00436EB2" w:rsidP="0040133A">
            <w:pPr>
              <w:pStyle w:val="af3"/>
              <w:jc w:val="center"/>
              <w:rPr>
                <w:rFonts w:cs="Times New Roman"/>
                <w:b/>
                <w:bCs/>
                <w:szCs w:val="24"/>
              </w:rPr>
            </w:pPr>
            <w:r w:rsidRPr="0040133A">
              <w:rPr>
                <w:rFonts w:cs="Times New Roman"/>
                <w:b/>
                <w:bCs/>
                <w:szCs w:val="24"/>
              </w:rPr>
              <w:t>Входные значения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446E7670" w14:textId="12E1CB4F" w:rsidR="00436EB2" w:rsidRPr="0040133A" w:rsidRDefault="00436EB2" w:rsidP="0040133A">
            <w:pPr>
              <w:pStyle w:val="af3"/>
              <w:jc w:val="center"/>
              <w:rPr>
                <w:rFonts w:cs="Times New Roman"/>
                <w:b/>
                <w:bCs/>
                <w:szCs w:val="24"/>
              </w:rPr>
            </w:pPr>
            <w:r w:rsidRPr="0040133A">
              <w:rPr>
                <w:rFonts w:cs="Times New Roman"/>
                <w:b/>
                <w:bCs/>
                <w:szCs w:val="24"/>
              </w:rPr>
              <w:t>Ожидаемый результат</w:t>
            </w:r>
          </w:p>
        </w:tc>
        <w:tc>
          <w:tcPr>
            <w:tcW w:w="1984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5CC28C83" w14:textId="40C62229" w:rsidR="00436EB2" w:rsidRPr="0040133A" w:rsidRDefault="00436EB2" w:rsidP="0040133A">
            <w:pPr>
              <w:pStyle w:val="af3"/>
              <w:jc w:val="center"/>
              <w:rPr>
                <w:rFonts w:cs="Times New Roman"/>
                <w:b/>
                <w:bCs/>
                <w:szCs w:val="24"/>
              </w:rPr>
            </w:pPr>
            <w:r w:rsidRPr="0040133A">
              <w:rPr>
                <w:rFonts w:cs="Times New Roman"/>
                <w:b/>
                <w:bCs/>
                <w:szCs w:val="24"/>
              </w:rPr>
              <w:t>Полученный результат</w:t>
            </w:r>
          </w:p>
        </w:tc>
        <w:tc>
          <w:tcPr>
            <w:tcW w:w="169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2E957806" w14:textId="7EB0EA88" w:rsidR="00436EB2" w:rsidRPr="0040133A" w:rsidRDefault="00436EB2" w:rsidP="0040133A">
            <w:pPr>
              <w:pStyle w:val="af3"/>
              <w:jc w:val="center"/>
              <w:rPr>
                <w:rFonts w:cs="Times New Roman"/>
                <w:b/>
                <w:bCs/>
                <w:szCs w:val="24"/>
              </w:rPr>
            </w:pPr>
            <w:r w:rsidRPr="0040133A">
              <w:rPr>
                <w:rFonts w:cs="Times New Roman"/>
                <w:b/>
                <w:bCs/>
                <w:szCs w:val="24"/>
              </w:rPr>
              <w:t>Вывод</w:t>
            </w:r>
          </w:p>
        </w:tc>
      </w:tr>
      <w:tr w:rsidR="00436EB2" w:rsidRPr="0040133A" w14:paraId="3C01B5CF" w14:textId="77777777" w:rsidTr="006C4DE2">
        <w:tc>
          <w:tcPr>
            <w:tcW w:w="557" w:type="dxa"/>
            <w:tcBorders>
              <w:top w:val="single" w:sz="12" w:space="0" w:color="auto"/>
            </w:tcBorders>
          </w:tcPr>
          <w:p w14:paraId="6D5A56AD" w14:textId="13BA7C89" w:rsidR="00436EB2" w:rsidRPr="0040133A" w:rsidRDefault="0035576D" w:rsidP="0040133A">
            <w:pPr>
              <w:pStyle w:val="af3"/>
              <w:rPr>
                <w:rFonts w:cs="Times New Roman"/>
                <w:b/>
                <w:bCs/>
                <w:szCs w:val="24"/>
              </w:rPr>
            </w:pPr>
            <w:r w:rsidRPr="0040133A">
              <w:rPr>
                <w:rFonts w:cs="Times New Roman"/>
                <w:b/>
                <w:bCs/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12" w:space="0" w:color="auto"/>
            </w:tcBorders>
          </w:tcPr>
          <w:p w14:paraId="3DBC28F4" w14:textId="22C3227C" w:rsidR="00436EB2" w:rsidRPr="0040133A" w:rsidRDefault="00786679" w:rsidP="0040133A">
            <w:pPr>
              <w:pStyle w:val="af3"/>
              <w:rPr>
                <w:rFonts w:cs="Times New Roman"/>
                <w:szCs w:val="24"/>
              </w:rPr>
            </w:pPr>
            <w:r w:rsidRPr="0040133A">
              <w:rPr>
                <w:rFonts w:cs="Times New Roman"/>
                <w:szCs w:val="24"/>
              </w:rPr>
              <w:t>Пользователь взаимодействует с программой с помощью меню и клавиатуры.</w:t>
            </w:r>
          </w:p>
        </w:tc>
        <w:tc>
          <w:tcPr>
            <w:tcW w:w="1701" w:type="dxa"/>
            <w:tcBorders>
              <w:top w:val="single" w:sz="12" w:space="0" w:color="auto"/>
            </w:tcBorders>
          </w:tcPr>
          <w:p w14:paraId="767BE716" w14:textId="28C362F3" w:rsidR="00436EB2" w:rsidRPr="0040133A" w:rsidRDefault="0050288D" w:rsidP="0040133A">
            <w:pPr>
              <w:pStyle w:val="af3"/>
              <w:rPr>
                <w:rFonts w:cs="Times New Roman"/>
                <w:szCs w:val="24"/>
              </w:rPr>
            </w:pPr>
            <w:r w:rsidRPr="0040133A">
              <w:rPr>
                <w:rFonts w:cs="Times New Roman"/>
                <w:szCs w:val="24"/>
              </w:rPr>
              <w:t>Запуск программы</w:t>
            </w:r>
            <w:r w:rsidR="00AA77DD" w:rsidRPr="0040133A">
              <w:rPr>
                <w:rFonts w:cs="Times New Roman"/>
                <w:szCs w:val="24"/>
              </w:rPr>
              <w:t>.</w:t>
            </w:r>
          </w:p>
        </w:tc>
        <w:tc>
          <w:tcPr>
            <w:tcW w:w="1985" w:type="dxa"/>
            <w:tcBorders>
              <w:top w:val="single" w:sz="12" w:space="0" w:color="auto"/>
            </w:tcBorders>
          </w:tcPr>
          <w:p w14:paraId="0A5D3E04" w14:textId="56E7ABB5" w:rsidR="00436EB2" w:rsidRPr="0040133A" w:rsidRDefault="0050288D" w:rsidP="0040133A">
            <w:pPr>
              <w:pStyle w:val="af3"/>
              <w:rPr>
                <w:rFonts w:cs="Times New Roman"/>
                <w:szCs w:val="24"/>
              </w:rPr>
            </w:pPr>
            <w:r w:rsidRPr="0040133A">
              <w:rPr>
                <w:rFonts w:cs="Times New Roman"/>
                <w:szCs w:val="24"/>
              </w:rPr>
              <w:t>Пользователь взаимодействует с программой с помощью меню и клавиатуры.</w:t>
            </w:r>
          </w:p>
        </w:tc>
        <w:tc>
          <w:tcPr>
            <w:tcW w:w="1984" w:type="dxa"/>
            <w:tcBorders>
              <w:top w:val="single" w:sz="12" w:space="0" w:color="auto"/>
            </w:tcBorders>
          </w:tcPr>
          <w:p w14:paraId="3620DF38" w14:textId="62625C10" w:rsidR="00436EB2" w:rsidRPr="0040133A" w:rsidRDefault="000B6D54" w:rsidP="0040133A">
            <w:pPr>
              <w:pStyle w:val="af3"/>
              <w:rPr>
                <w:rFonts w:cs="Times New Roman"/>
                <w:szCs w:val="24"/>
              </w:rPr>
            </w:pPr>
            <w:r w:rsidRPr="0040133A">
              <w:rPr>
                <w:rFonts w:cs="Times New Roman"/>
                <w:szCs w:val="24"/>
              </w:rPr>
              <w:t>Пользователь взаимодействует с программой с помощью меню и клавиатуры.</w:t>
            </w:r>
          </w:p>
        </w:tc>
        <w:tc>
          <w:tcPr>
            <w:tcW w:w="1690" w:type="dxa"/>
            <w:tcBorders>
              <w:top w:val="single" w:sz="12" w:space="0" w:color="auto"/>
            </w:tcBorders>
          </w:tcPr>
          <w:p w14:paraId="262030ED" w14:textId="30B9AC8F" w:rsidR="00436EB2" w:rsidRPr="0040133A" w:rsidRDefault="00E131DB" w:rsidP="0040133A">
            <w:pPr>
              <w:pStyle w:val="af3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Верно</w:t>
            </w:r>
          </w:p>
        </w:tc>
      </w:tr>
      <w:tr w:rsidR="001021FD" w:rsidRPr="0040133A" w14:paraId="210D0E5F" w14:textId="77777777" w:rsidTr="006C4DE2">
        <w:tc>
          <w:tcPr>
            <w:tcW w:w="557" w:type="dxa"/>
          </w:tcPr>
          <w:p w14:paraId="10C54B11" w14:textId="0CED138E" w:rsidR="00786679" w:rsidRPr="0040133A" w:rsidRDefault="00786679" w:rsidP="0040133A">
            <w:pPr>
              <w:pStyle w:val="af3"/>
              <w:rPr>
                <w:rFonts w:cs="Times New Roman"/>
                <w:b/>
                <w:bCs/>
                <w:szCs w:val="24"/>
              </w:rPr>
            </w:pPr>
            <w:r w:rsidRPr="0040133A">
              <w:rPr>
                <w:rFonts w:cs="Times New Roman"/>
                <w:b/>
                <w:bCs/>
                <w:szCs w:val="24"/>
              </w:rPr>
              <w:t>2</w:t>
            </w:r>
          </w:p>
        </w:tc>
        <w:tc>
          <w:tcPr>
            <w:tcW w:w="1701" w:type="dxa"/>
          </w:tcPr>
          <w:p w14:paraId="7BDD9461" w14:textId="1C3504DB" w:rsidR="00786679" w:rsidRPr="0040133A" w:rsidRDefault="0050288D" w:rsidP="0040133A">
            <w:pPr>
              <w:pStyle w:val="af3"/>
              <w:rPr>
                <w:rFonts w:cs="Times New Roman"/>
                <w:szCs w:val="24"/>
              </w:rPr>
            </w:pPr>
            <w:r w:rsidRPr="0040133A">
              <w:rPr>
                <w:rFonts w:cs="Times New Roman"/>
                <w:szCs w:val="24"/>
              </w:rPr>
              <w:t>Вывод ограничений на ввод</w:t>
            </w:r>
            <w:r w:rsidR="000B6D54" w:rsidRPr="0040133A">
              <w:rPr>
                <w:rFonts w:cs="Times New Roman"/>
                <w:szCs w:val="24"/>
              </w:rPr>
              <w:t>.</w:t>
            </w:r>
          </w:p>
        </w:tc>
        <w:tc>
          <w:tcPr>
            <w:tcW w:w="1701" w:type="dxa"/>
          </w:tcPr>
          <w:p w14:paraId="7E9238D5" w14:textId="373E3663" w:rsidR="00786679" w:rsidRPr="0040133A" w:rsidRDefault="009A3B12" w:rsidP="0040133A">
            <w:pPr>
              <w:pStyle w:val="af3"/>
              <w:rPr>
                <w:rFonts w:cs="Times New Roman"/>
                <w:szCs w:val="24"/>
              </w:rPr>
            </w:pPr>
            <w:r w:rsidRPr="0040133A">
              <w:rPr>
                <w:rFonts w:cs="Times New Roman"/>
                <w:szCs w:val="24"/>
              </w:rPr>
              <w:t>Ожидание вывода ограничений. Ввод значения.</w:t>
            </w:r>
          </w:p>
        </w:tc>
        <w:tc>
          <w:tcPr>
            <w:tcW w:w="1985" w:type="dxa"/>
          </w:tcPr>
          <w:p w14:paraId="4A9B3D49" w14:textId="33BF2133" w:rsidR="00786679" w:rsidRPr="0040133A" w:rsidRDefault="000B6D54" w:rsidP="0040133A">
            <w:pPr>
              <w:pStyle w:val="af3"/>
              <w:rPr>
                <w:rFonts w:cs="Times New Roman"/>
                <w:szCs w:val="24"/>
              </w:rPr>
            </w:pPr>
            <w:r w:rsidRPr="0040133A">
              <w:rPr>
                <w:rFonts w:cs="Times New Roman"/>
                <w:szCs w:val="24"/>
              </w:rPr>
              <w:t>Вывод ограничений на ввод.</w:t>
            </w:r>
            <w:r w:rsidR="00AA77DD" w:rsidRPr="0040133A">
              <w:rPr>
                <w:rFonts w:cs="Times New Roman"/>
                <w:szCs w:val="24"/>
              </w:rPr>
              <w:t xml:space="preserve"> Ожидание ввода значения.</w:t>
            </w:r>
          </w:p>
        </w:tc>
        <w:tc>
          <w:tcPr>
            <w:tcW w:w="1984" w:type="dxa"/>
          </w:tcPr>
          <w:p w14:paraId="408B07BD" w14:textId="03705D4C" w:rsidR="00786679" w:rsidRPr="0040133A" w:rsidRDefault="000B6D54" w:rsidP="0040133A">
            <w:pPr>
              <w:pStyle w:val="af3"/>
              <w:rPr>
                <w:rFonts w:cs="Times New Roman"/>
                <w:szCs w:val="24"/>
              </w:rPr>
            </w:pPr>
            <w:r w:rsidRPr="0040133A">
              <w:rPr>
                <w:rFonts w:cs="Times New Roman"/>
                <w:szCs w:val="24"/>
              </w:rPr>
              <w:t>Вывод ограничений на ввод.</w:t>
            </w:r>
            <w:r w:rsidR="00AA77DD" w:rsidRPr="0040133A">
              <w:rPr>
                <w:rFonts w:cs="Times New Roman"/>
                <w:szCs w:val="24"/>
              </w:rPr>
              <w:t xml:space="preserve"> Ожидание ввода значения.</w:t>
            </w:r>
          </w:p>
        </w:tc>
        <w:tc>
          <w:tcPr>
            <w:tcW w:w="1690" w:type="dxa"/>
          </w:tcPr>
          <w:p w14:paraId="30B4BEEB" w14:textId="34D3663D" w:rsidR="00786679" w:rsidRPr="0040133A" w:rsidRDefault="00E131DB" w:rsidP="0040133A">
            <w:pPr>
              <w:pStyle w:val="af3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Верно</w:t>
            </w:r>
          </w:p>
        </w:tc>
      </w:tr>
      <w:tr w:rsidR="00436EB2" w:rsidRPr="0040133A" w14:paraId="52EBA0DA" w14:textId="77777777" w:rsidTr="006C4DE2">
        <w:tc>
          <w:tcPr>
            <w:tcW w:w="557" w:type="dxa"/>
          </w:tcPr>
          <w:p w14:paraId="28A8AB81" w14:textId="59E5E7BA" w:rsidR="00436EB2" w:rsidRPr="0040133A" w:rsidRDefault="00786679" w:rsidP="0040133A">
            <w:pPr>
              <w:pStyle w:val="af3"/>
              <w:rPr>
                <w:rFonts w:cs="Times New Roman"/>
                <w:b/>
                <w:bCs/>
                <w:szCs w:val="24"/>
              </w:rPr>
            </w:pPr>
            <w:r w:rsidRPr="0040133A">
              <w:rPr>
                <w:rFonts w:cs="Times New Roman"/>
                <w:b/>
                <w:bCs/>
                <w:szCs w:val="24"/>
              </w:rPr>
              <w:t>3</w:t>
            </w:r>
          </w:p>
        </w:tc>
        <w:tc>
          <w:tcPr>
            <w:tcW w:w="1701" w:type="dxa"/>
          </w:tcPr>
          <w:p w14:paraId="69C83D84" w14:textId="70535BB8" w:rsidR="00436EB2" w:rsidRPr="0040133A" w:rsidRDefault="00786679" w:rsidP="0040133A">
            <w:pPr>
              <w:pStyle w:val="af3"/>
              <w:rPr>
                <w:rFonts w:cs="Times New Roman"/>
                <w:szCs w:val="24"/>
              </w:rPr>
            </w:pPr>
            <w:r w:rsidRPr="0040133A">
              <w:rPr>
                <w:rFonts w:cs="Times New Roman"/>
                <w:szCs w:val="24"/>
              </w:rPr>
              <w:t>Работа происходит и использованием псевдографики</w:t>
            </w:r>
            <w:r w:rsidR="00AA77DD" w:rsidRPr="0040133A">
              <w:rPr>
                <w:rFonts w:cs="Times New Roman"/>
                <w:szCs w:val="24"/>
              </w:rPr>
              <w:t>.</w:t>
            </w:r>
          </w:p>
        </w:tc>
        <w:tc>
          <w:tcPr>
            <w:tcW w:w="1701" w:type="dxa"/>
          </w:tcPr>
          <w:p w14:paraId="41ECDFFF" w14:textId="2D61B23E" w:rsidR="00436EB2" w:rsidRPr="0040133A" w:rsidRDefault="000B6D54" w:rsidP="0040133A">
            <w:pPr>
              <w:pStyle w:val="af3"/>
              <w:rPr>
                <w:rFonts w:cs="Times New Roman"/>
                <w:szCs w:val="24"/>
              </w:rPr>
            </w:pPr>
            <w:r w:rsidRPr="0040133A">
              <w:rPr>
                <w:rFonts w:cs="Times New Roman"/>
                <w:szCs w:val="24"/>
              </w:rPr>
              <w:t>Вывод игрового поля</w:t>
            </w:r>
            <w:r w:rsidR="00C265FE" w:rsidRPr="0040133A">
              <w:rPr>
                <w:rFonts w:cs="Times New Roman"/>
                <w:szCs w:val="24"/>
              </w:rPr>
              <w:t xml:space="preserve"> и его элементов: «#» и «*»</w:t>
            </w:r>
            <w:r w:rsidR="00AA77DD" w:rsidRPr="0040133A">
              <w:rPr>
                <w:rFonts w:cs="Times New Roman"/>
                <w:szCs w:val="24"/>
              </w:rPr>
              <w:t>.</w:t>
            </w:r>
          </w:p>
        </w:tc>
        <w:tc>
          <w:tcPr>
            <w:tcW w:w="1985" w:type="dxa"/>
          </w:tcPr>
          <w:p w14:paraId="375A1AD2" w14:textId="51EC410A" w:rsidR="00436EB2" w:rsidRPr="0040133A" w:rsidRDefault="000B6D54" w:rsidP="0040133A">
            <w:pPr>
              <w:pStyle w:val="af3"/>
              <w:rPr>
                <w:rFonts w:cs="Times New Roman"/>
                <w:szCs w:val="24"/>
              </w:rPr>
            </w:pPr>
            <w:r w:rsidRPr="0040133A">
              <w:rPr>
                <w:rFonts w:cs="Times New Roman"/>
                <w:szCs w:val="24"/>
              </w:rPr>
              <w:t>Работа происходит и использованием псевдографики</w:t>
            </w:r>
            <w:r w:rsidR="00AA77DD" w:rsidRPr="0040133A">
              <w:rPr>
                <w:rFonts w:cs="Times New Roman"/>
                <w:szCs w:val="24"/>
              </w:rPr>
              <w:t>.</w:t>
            </w:r>
          </w:p>
        </w:tc>
        <w:tc>
          <w:tcPr>
            <w:tcW w:w="1984" w:type="dxa"/>
          </w:tcPr>
          <w:p w14:paraId="16C3B452" w14:textId="25D56B11" w:rsidR="00436EB2" w:rsidRPr="0040133A" w:rsidRDefault="000B6D54" w:rsidP="0040133A">
            <w:pPr>
              <w:pStyle w:val="af3"/>
              <w:rPr>
                <w:rFonts w:cs="Times New Roman"/>
                <w:szCs w:val="24"/>
              </w:rPr>
            </w:pPr>
            <w:r w:rsidRPr="0040133A">
              <w:rPr>
                <w:rFonts w:cs="Times New Roman"/>
                <w:szCs w:val="24"/>
              </w:rPr>
              <w:t>Работа происходит и использованием псевдографики</w:t>
            </w:r>
            <w:r w:rsidR="00AA77DD" w:rsidRPr="0040133A">
              <w:rPr>
                <w:rFonts w:cs="Times New Roman"/>
                <w:szCs w:val="24"/>
              </w:rPr>
              <w:t>.</w:t>
            </w:r>
          </w:p>
        </w:tc>
        <w:tc>
          <w:tcPr>
            <w:tcW w:w="1690" w:type="dxa"/>
          </w:tcPr>
          <w:p w14:paraId="6CE972F2" w14:textId="5C7748A0" w:rsidR="00436EB2" w:rsidRPr="0040133A" w:rsidRDefault="00E131DB" w:rsidP="0040133A">
            <w:pPr>
              <w:pStyle w:val="af3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Верно</w:t>
            </w:r>
          </w:p>
        </w:tc>
      </w:tr>
      <w:tr w:rsidR="00786679" w:rsidRPr="0040133A" w14:paraId="61A4D90A" w14:textId="77777777" w:rsidTr="006C4DE2">
        <w:tc>
          <w:tcPr>
            <w:tcW w:w="557" w:type="dxa"/>
          </w:tcPr>
          <w:p w14:paraId="77B5B1FF" w14:textId="311D02C8" w:rsidR="00786679" w:rsidRPr="0040133A" w:rsidRDefault="00786679" w:rsidP="0040133A">
            <w:pPr>
              <w:pStyle w:val="af3"/>
              <w:rPr>
                <w:rFonts w:cs="Times New Roman"/>
                <w:b/>
                <w:bCs/>
                <w:szCs w:val="24"/>
              </w:rPr>
            </w:pPr>
            <w:r w:rsidRPr="0040133A">
              <w:rPr>
                <w:rFonts w:cs="Times New Roman"/>
                <w:b/>
                <w:bCs/>
                <w:szCs w:val="24"/>
              </w:rPr>
              <w:t>4</w:t>
            </w:r>
          </w:p>
        </w:tc>
        <w:tc>
          <w:tcPr>
            <w:tcW w:w="1701" w:type="dxa"/>
          </w:tcPr>
          <w:p w14:paraId="107A74A2" w14:textId="692EE544" w:rsidR="00786679" w:rsidRPr="0040133A" w:rsidRDefault="00786679" w:rsidP="0040133A">
            <w:pPr>
              <w:pStyle w:val="af3"/>
              <w:rPr>
                <w:rFonts w:cs="Times New Roman"/>
                <w:szCs w:val="24"/>
              </w:rPr>
            </w:pPr>
            <w:r w:rsidRPr="0040133A">
              <w:rPr>
                <w:rFonts w:cs="Times New Roman"/>
                <w:szCs w:val="24"/>
              </w:rPr>
              <w:t>В начальном меню пользователю выводится название игры</w:t>
            </w:r>
            <w:r w:rsidR="000B6D54" w:rsidRPr="0040133A">
              <w:rPr>
                <w:rFonts w:cs="Times New Roman"/>
                <w:szCs w:val="24"/>
              </w:rPr>
              <w:t>.</w:t>
            </w:r>
          </w:p>
        </w:tc>
        <w:tc>
          <w:tcPr>
            <w:tcW w:w="1701" w:type="dxa"/>
          </w:tcPr>
          <w:p w14:paraId="44D91B08" w14:textId="6F87F92B" w:rsidR="00786679" w:rsidRPr="0040133A" w:rsidRDefault="0050288D" w:rsidP="0040133A">
            <w:pPr>
              <w:pStyle w:val="af3"/>
              <w:rPr>
                <w:rFonts w:cs="Times New Roman"/>
                <w:szCs w:val="24"/>
              </w:rPr>
            </w:pPr>
            <w:r w:rsidRPr="0040133A">
              <w:rPr>
                <w:rFonts w:cs="Times New Roman"/>
                <w:szCs w:val="24"/>
              </w:rPr>
              <w:t>Запуск программы</w:t>
            </w:r>
            <w:r w:rsidR="00AA77DD" w:rsidRPr="0040133A">
              <w:rPr>
                <w:rFonts w:cs="Times New Roman"/>
                <w:szCs w:val="24"/>
              </w:rPr>
              <w:t>.</w:t>
            </w:r>
          </w:p>
        </w:tc>
        <w:tc>
          <w:tcPr>
            <w:tcW w:w="1985" w:type="dxa"/>
          </w:tcPr>
          <w:p w14:paraId="57EED3E0" w14:textId="106338CC" w:rsidR="00786679" w:rsidRPr="0040133A" w:rsidRDefault="000B6D54" w:rsidP="0040133A">
            <w:pPr>
              <w:pStyle w:val="af3"/>
              <w:rPr>
                <w:rFonts w:cs="Times New Roman"/>
                <w:szCs w:val="24"/>
              </w:rPr>
            </w:pPr>
            <w:r w:rsidRPr="0040133A">
              <w:rPr>
                <w:rFonts w:cs="Times New Roman"/>
                <w:szCs w:val="24"/>
              </w:rPr>
              <w:t>В начальном меню пользователю выводится название игры.</w:t>
            </w:r>
          </w:p>
        </w:tc>
        <w:tc>
          <w:tcPr>
            <w:tcW w:w="1984" w:type="dxa"/>
          </w:tcPr>
          <w:p w14:paraId="00432DA4" w14:textId="4430D267" w:rsidR="00786679" w:rsidRPr="0040133A" w:rsidRDefault="000B6D54" w:rsidP="0040133A">
            <w:pPr>
              <w:pStyle w:val="af3"/>
              <w:rPr>
                <w:rFonts w:cs="Times New Roman"/>
                <w:szCs w:val="24"/>
              </w:rPr>
            </w:pPr>
            <w:r w:rsidRPr="0040133A">
              <w:rPr>
                <w:rFonts w:cs="Times New Roman"/>
                <w:szCs w:val="24"/>
              </w:rPr>
              <w:t>В начальном меню пользователю выводится название игры.</w:t>
            </w:r>
          </w:p>
        </w:tc>
        <w:tc>
          <w:tcPr>
            <w:tcW w:w="1690" w:type="dxa"/>
          </w:tcPr>
          <w:p w14:paraId="2C3AAA52" w14:textId="554BAF82" w:rsidR="00786679" w:rsidRPr="0040133A" w:rsidRDefault="00E131DB" w:rsidP="0040133A">
            <w:pPr>
              <w:pStyle w:val="af3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Верно</w:t>
            </w:r>
          </w:p>
        </w:tc>
      </w:tr>
      <w:tr w:rsidR="00AA77DD" w:rsidRPr="0040133A" w14:paraId="54F92D40" w14:textId="77777777" w:rsidTr="006C4DE2">
        <w:tc>
          <w:tcPr>
            <w:tcW w:w="557" w:type="dxa"/>
            <w:vMerge w:val="restart"/>
          </w:tcPr>
          <w:p w14:paraId="1E9261C5" w14:textId="488BAA51" w:rsidR="00AA77DD" w:rsidRPr="0040133A" w:rsidRDefault="00AA77DD" w:rsidP="0040133A">
            <w:pPr>
              <w:pStyle w:val="af3"/>
              <w:rPr>
                <w:rFonts w:cs="Times New Roman"/>
                <w:b/>
                <w:bCs/>
                <w:szCs w:val="24"/>
              </w:rPr>
            </w:pPr>
            <w:r w:rsidRPr="0040133A">
              <w:rPr>
                <w:rFonts w:cs="Times New Roman"/>
                <w:b/>
                <w:bCs/>
                <w:szCs w:val="24"/>
              </w:rPr>
              <w:t>5</w:t>
            </w:r>
          </w:p>
        </w:tc>
        <w:tc>
          <w:tcPr>
            <w:tcW w:w="1701" w:type="dxa"/>
            <w:vMerge w:val="restart"/>
          </w:tcPr>
          <w:p w14:paraId="70BD8DDE" w14:textId="6AB9DC5A" w:rsidR="00AA77DD" w:rsidRPr="0040133A" w:rsidRDefault="00FD7EC3" w:rsidP="0040133A">
            <w:pPr>
              <w:pStyle w:val="af3"/>
              <w:rPr>
                <w:rFonts w:cs="Times New Roman"/>
                <w:szCs w:val="24"/>
              </w:rPr>
            </w:pPr>
            <w:r w:rsidRPr="0040133A">
              <w:rPr>
                <w:rFonts w:cs="Times New Roman"/>
                <w:szCs w:val="24"/>
              </w:rPr>
              <w:t>Предложение о в</w:t>
            </w:r>
            <w:r w:rsidR="00AA77DD" w:rsidRPr="0040133A">
              <w:rPr>
                <w:rFonts w:cs="Times New Roman"/>
                <w:szCs w:val="24"/>
              </w:rPr>
              <w:t>ывод</w:t>
            </w:r>
            <w:r w:rsidRPr="0040133A">
              <w:rPr>
                <w:rFonts w:cs="Times New Roman"/>
                <w:szCs w:val="24"/>
              </w:rPr>
              <w:t>е</w:t>
            </w:r>
            <w:r w:rsidR="00AA77DD" w:rsidRPr="0040133A">
              <w:rPr>
                <w:rFonts w:cs="Times New Roman"/>
                <w:szCs w:val="24"/>
              </w:rPr>
              <w:t xml:space="preserve"> правил игры.</w:t>
            </w:r>
          </w:p>
        </w:tc>
        <w:tc>
          <w:tcPr>
            <w:tcW w:w="1701" w:type="dxa"/>
          </w:tcPr>
          <w:p w14:paraId="32F86C8B" w14:textId="6E26240B" w:rsidR="00AA77DD" w:rsidRPr="0040133A" w:rsidRDefault="00AA77DD" w:rsidP="0040133A">
            <w:pPr>
              <w:pStyle w:val="af3"/>
              <w:rPr>
                <w:rFonts w:cs="Times New Roman"/>
                <w:szCs w:val="24"/>
              </w:rPr>
            </w:pPr>
            <w:r w:rsidRPr="0040133A">
              <w:rPr>
                <w:rFonts w:cs="Times New Roman"/>
                <w:szCs w:val="24"/>
              </w:rPr>
              <w:t>Ввод слова «Да»</w:t>
            </w:r>
          </w:p>
        </w:tc>
        <w:tc>
          <w:tcPr>
            <w:tcW w:w="1985" w:type="dxa"/>
          </w:tcPr>
          <w:p w14:paraId="7F68E3BD" w14:textId="191030A0" w:rsidR="00AA77DD" w:rsidRPr="0040133A" w:rsidRDefault="00AA77DD" w:rsidP="0040133A">
            <w:pPr>
              <w:pStyle w:val="af3"/>
              <w:rPr>
                <w:rFonts w:cs="Times New Roman"/>
                <w:szCs w:val="24"/>
              </w:rPr>
            </w:pPr>
            <w:r w:rsidRPr="0040133A">
              <w:rPr>
                <w:rFonts w:cs="Times New Roman"/>
                <w:szCs w:val="24"/>
              </w:rPr>
              <w:t>Вывод правил игры.</w:t>
            </w:r>
          </w:p>
        </w:tc>
        <w:tc>
          <w:tcPr>
            <w:tcW w:w="1984" w:type="dxa"/>
          </w:tcPr>
          <w:p w14:paraId="75F5C24B" w14:textId="5E3B6139" w:rsidR="00AA77DD" w:rsidRPr="0040133A" w:rsidRDefault="00AA77DD" w:rsidP="0040133A">
            <w:pPr>
              <w:pStyle w:val="af3"/>
              <w:rPr>
                <w:rFonts w:cs="Times New Roman"/>
                <w:szCs w:val="24"/>
              </w:rPr>
            </w:pPr>
            <w:r w:rsidRPr="0040133A">
              <w:rPr>
                <w:rFonts w:cs="Times New Roman"/>
                <w:szCs w:val="24"/>
              </w:rPr>
              <w:t>Вывод правил игры.</w:t>
            </w:r>
          </w:p>
        </w:tc>
        <w:tc>
          <w:tcPr>
            <w:tcW w:w="1690" w:type="dxa"/>
          </w:tcPr>
          <w:p w14:paraId="702BA22B" w14:textId="2C59425B" w:rsidR="00AA77DD" w:rsidRPr="0040133A" w:rsidRDefault="00E131DB" w:rsidP="0040133A">
            <w:pPr>
              <w:pStyle w:val="af3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Верно</w:t>
            </w:r>
          </w:p>
        </w:tc>
      </w:tr>
      <w:tr w:rsidR="00AA77DD" w:rsidRPr="0040133A" w14:paraId="3F9F2E83" w14:textId="77777777" w:rsidTr="006C4DE2">
        <w:tc>
          <w:tcPr>
            <w:tcW w:w="557" w:type="dxa"/>
            <w:vMerge/>
          </w:tcPr>
          <w:p w14:paraId="4E447A3C" w14:textId="77777777" w:rsidR="00AA77DD" w:rsidRPr="0040133A" w:rsidRDefault="00AA77DD" w:rsidP="0040133A">
            <w:pPr>
              <w:pStyle w:val="af3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701" w:type="dxa"/>
            <w:vMerge/>
          </w:tcPr>
          <w:p w14:paraId="341239F9" w14:textId="77777777" w:rsidR="00AA77DD" w:rsidRPr="0040133A" w:rsidRDefault="00AA77DD" w:rsidP="0040133A">
            <w:pPr>
              <w:pStyle w:val="af3"/>
              <w:rPr>
                <w:rFonts w:cs="Times New Roman"/>
                <w:szCs w:val="24"/>
              </w:rPr>
            </w:pPr>
          </w:p>
        </w:tc>
        <w:tc>
          <w:tcPr>
            <w:tcW w:w="1701" w:type="dxa"/>
          </w:tcPr>
          <w:p w14:paraId="3A46C7B2" w14:textId="022F1FBE" w:rsidR="00AA77DD" w:rsidRPr="0040133A" w:rsidRDefault="00AA77DD" w:rsidP="0040133A">
            <w:pPr>
              <w:pStyle w:val="af3"/>
              <w:rPr>
                <w:rFonts w:cs="Times New Roman"/>
                <w:szCs w:val="24"/>
              </w:rPr>
            </w:pPr>
            <w:r w:rsidRPr="0040133A">
              <w:rPr>
                <w:rFonts w:cs="Times New Roman"/>
                <w:szCs w:val="24"/>
              </w:rPr>
              <w:t>Ввод слова «да»</w:t>
            </w:r>
          </w:p>
        </w:tc>
        <w:tc>
          <w:tcPr>
            <w:tcW w:w="1985" w:type="dxa"/>
          </w:tcPr>
          <w:p w14:paraId="4867C105" w14:textId="78C993BD" w:rsidR="00AA77DD" w:rsidRPr="0040133A" w:rsidRDefault="00AA77DD" w:rsidP="0040133A">
            <w:pPr>
              <w:pStyle w:val="af3"/>
              <w:rPr>
                <w:rFonts w:cs="Times New Roman"/>
                <w:szCs w:val="24"/>
              </w:rPr>
            </w:pPr>
            <w:r w:rsidRPr="0040133A">
              <w:rPr>
                <w:rFonts w:cs="Times New Roman"/>
                <w:szCs w:val="24"/>
              </w:rPr>
              <w:t>Вывод правил игры.</w:t>
            </w:r>
          </w:p>
        </w:tc>
        <w:tc>
          <w:tcPr>
            <w:tcW w:w="1984" w:type="dxa"/>
          </w:tcPr>
          <w:p w14:paraId="4F64AFFC" w14:textId="6835A627" w:rsidR="00AA77DD" w:rsidRPr="0040133A" w:rsidRDefault="00AA77DD" w:rsidP="0040133A">
            <w:pPr>
              <w:pStyle w:val="af3"/>
              <w:rPr>
                <w:rFonts w:cs="Times New Roman"/>
                <w:szCs w:val="24"/>
              </w:rPr>
            </w:pPr>
            <w:r w:rsidRPr="0040133A">
              <w:rPr>
                <w:rFonts w:cs="Times New Roman"/>
                <w:szCs w:val="24"/>
              </w:rPr>
              <w:t>Вывод правил игры.</w:t>
            </w:r>
          </w:p>
        </w:tc>
        <w:tc>
          <w:tcPr>
            <w:tcW w:w="1690" w:type="dxa"/>
          </w:tcPr>
          <w:p w14:paraId="64C04836" w14:textId="58868168" w:rsidR="00AA77DD" w:rsidRPr="0040133A" w:rsidRDefault="00E131DB" w:rsidP="0040133A">
            <w:pPr>
              <w:pStyle w:val="af3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Верно</w:t>
            </w:r>
          </w:p>
        </w:tc>
      </w:tr>
      <w:tr w:rsidR="00AA77DD" w:rsidRPr="0040133A" w14:paraId="62F5A110" w14:textId="77777777" w:rsidTr="006C4DE2">
        <w:tc>
          <w:tcPr>
            <w:tcW w:w="557" w:type="dxa"/>
            <w:vMerge/>
          </w:tcPr>
          <w:p w14:paraId="66BC9392" w14:textId="77777777" w:rsidR="00AA77DD" w:rsidRPr="0040133A" w:rsidRDefault="00AA77DD" w:rsidP="0040133A">
            <w:pPr>
              <w:pStyle w:val="af3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701" w:type="dxa"/>
            <w:vMerge/>
          </w:tcPr>
          <w:p w14:paraId="6B762BD7" w14:textId="77777777" w:rsidR="00AA77DD" w:rsidRPr="0040133A" w:rsidRDefault="00AA77DD" w:rsidP="0040133A">
            <w:pPr>
              <w:pStyle w:val="af3"/>
              <w:rPr>
                <w:rFonts w:cs="Times New Roman"/>
                <w:szCs w:val="24"/>
              </w:rPr>
            </w:pPr>
          </w:p>
        </w:tc>
        <w:tc>
          <w:tcPr>
            <w:tcW w:w="1701" w:type="dxa"/>
          </w:tcPr>
          <w:p w14:paraId="2F7CD536" w14:textId="4B9DB4E2" w:rsidR="00AA77DD" w:rsidRPr="0040133A" w:rsidRDefault="00AA77DD" w:rsidP="0040133A">
            <w:pPr>
              <w:pStyle w:val="af3"/>
              <w:rPr>
                <w:rFonts w:cs="Times New Roman"/>
                <w:szCs w:val="24"/>
              </w:rPr>
            </w:pPr>
            <w:r w:rsidRPr="0040133A">
              <w:rPr>
                <w:rFonts w:cs="Times New Roman"/>
                <w:szCs w:val="24"/>
              </w:rPr>
              <w:t>Ввод слова «Нет»</w:t>
            </w:r>
          </w:p>
        </w:tc>
        <w:tc>
          <w:tcPr>
            <w:tcW w:w="1985" w:type="dxa"/>
          </w:tcPr>
          <w:p w14:paraId="630C4711" w14:textId="2C83ED40" w:rsidR="00AA77DD" w:rsidRPr="0040133A" w:rsidRDefault="00AA77DD" w:rsidP="0040133A">
            <w:pPr>
              <w:pStyle w:val="af3"/>
              <w:rPr>
                <w:rFonts w:cs="Times New Roman"/>
                <w:szCs w:val="24"/>
              </w:rPr>
            </w:pPr>
            <w:r w:rsidRPr="0040133A">
              <w:rPr>
                <w:rFonts w:cs="Times New Roman"/>
                <w:szCs w:val="24"/>
              </w:rPr>
              <w:t>Пропуск вывода правил. Переход к следующему этапу игры.</w:t>
            </w:r>
          </w:p>
        </w:tc>
        <w:tc>
          <w:tcPr>
            <w:tcW w:w="1984" w:type="dxa"/>
          </w:tcPr>
          <w:p w14:paraId="690F37D5" w14:textId="724694A3" w:rsidR="00AA77DD" w:rsidRPr="0040133A" w:rsidRDefault="00AA77DD" w:rsidP="0040133A">
            <w:pPr>
              <w:pStyle w:val="af3"/>
              <w:rPr>
                <w:rFonts w:cs="Times New Roman"/>
                <w:szCs w:val="24"/>
              </w:rPr>
            </w:pPr>
            <w:r w:rsidRPr="0040133A">
              <w:rPr>
                <w:rFonts w:cs="Times New Roman"/>
                <w:szCs w:val="24"/>
              </w:rPr>
              <w:t>Пропуск вывода правил. Переход к следующему этапу игры.</w:t>
            </w:r>
          </w:p>
        </w:tc>
        <w:tc>
          <w:tcPr>
            <w:tcW w:w="1690" w:type="dxa"/>
          </w:tcPr>
          <w:p w14:paraId="07DDCC5C" w14:textId="3BB13717" w:rsidR="00AA77DD" w:rsidRPr="0040133A" w:rsidRDefault="00E131DB" w:rsidP="0040133A">
            <w:pPr>
              <w:pStyle w:val="af3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Верно</w:t>
            </w:r>
          </w:p>
        </w:tc>
      </w:tr>
      <w:tr w:rsidR="00AA77DD" w:rsidRPr="0040133A" w14:paraId="0292D59D" w14:textId="77777777" w:rsidTr="006C4DE2">
        <w:tc>
          <w:tcPr>
            <w:tcW w:w="557" w:type="dxa"/>
            <w:vMerge/>
          </w:tcPr>
          <w:p w14:paraId="6E3BEC16" w14:textId="77777777" w:rsidR="00AA77DD" w:rsidRPr="0040133A" w:rsidRDefault="00AA77DD" w:rsidP="0040133A">
            <w:pPr>
              <w:pStyle w:val="af3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701" w:type="dxa"/>
            <w:vMerge/>
          </w:tcPr>
          <w:p w14:paraId="0BDCF29E" w14:textId="77777777" w:rsidR="00AA77DD" w:rsidRPr="0040133A" w:rsidRDefault="00AA77DD" w:rsidP="0040133A">
            <w:pPr>
              <w:pStyle w:val="af3"/>
              <w:rPr>
                <w:rFonts w:cs="Times New Roman"/>
                <w:szCs w:val="24"/>
              </w:rPr>
            </w:pPr>
          </w:p>
        </w:tc>
        <w:tc>
          <w:tcPr>
            <w:tcW w:w="1701" w:type="dxa"/>
          </w:tcPr>
          <w:p w14:paraId="36545D28" w14:textId="72DD896C" w:rsidR="00AA77DD" w:rsidRPr="0040133A" w:rsidRDefault="00AA77DD" w:rsidP="0040133A">
            <w:pPr>
              <w:pStyle w:val="af3"/>
              <w:rPr>
                <w:rFonts w:cs="Times New Roman"/>
                <w:szCs w:val="24"/>
              </w:rPr>
            </w:pPr>
            <w:r w:rsidRPr="0040133A">
              <w:rPr>
                <w:rFonts w:cs="Times New Roman"/>
                <w:szCs w:val="24"/>
              </w:rPr>
              <w:t>Ввод слова «LF»</w:t>
            </w:r>
          </w:p>
        </w:tc>
        <w:tc>
          <w:tcPr>
            <w:tcW w:w="1985" w:type="dxa"/>
          </w:tcPr>
          <w:p w14:paraId="5D86A57D" w14:textId="7792B5BD" w:rsidR="00AA77DD" w:rsidRPr="0040133A" w:rsidRDefault="00AA77DD" w:rsidP="0040133A">
            <w:pPr>
              <w:pStyle w:val="af3"/>
              <w:rPr>
                <w:rFonts w:cs="Times New Roman"/>
                <w:szCs w:val="24"/>
              </w:rPr>
            </w:pPr>
            <w:r w:rsidRPr="0040133A">
              <w:rPr>
                <w:rFonts w:cs="Times New Roman"/>
                <w:szCs w:val="24"/>
              </w:rPr>
              <w:t>Пропуск вывода правил. Переход к следующему этапу игры.</w:t>
            </w:r>
          </w:p>
        </w:tc>
        <w:tc>
          <w:tcPr>
            <w:tcW w:w="1984" w:type="dxa"/>
          </w:tcPr>
          <w:p w14:paraId="1187A413" w14:textId="52531091" w:rsidR="00AA77DD" w:rsidRPr="0040133A" w:rsidRDefault="00AA77DD" w:rsidP="0040133A">
            <w:pPr>
              <w:pStyle w:val="af3"/>
              <w:rPr>
                <w:rFonts w:cs="Times New Roman"/>
                <w:szCs w:val="24"/>
              </w:rPr>
            </w:pPr>
            <w:r w:rsidRPr="0040133A">
              <w:rPr>
                <w:rFonts w:cs="Times New Roman"/>
                <w:szCs w:val="24"/>
              </w:rPr>
              <w:t>Вывод правил игры.</w:t>
            </w:r>
          </w:p>
        </w:tc>
        <w:tc>
          <w:tcPr>
            <w:tcW w:w="1690" w:type="dxa"/>
          </w:tcPr>
          <w:p w14:paraId="1BAE2374" w14:textId="3C0D3A29" w:rsidR="00AA77DD" w:rsidRPr="00E131DB" w:rsidRDefault="00E131DB" w:rsidP="0040133A">
            <w:pPr>
              <w:pStyle w:val="af3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Не верно</w:t>
            </w:r>
          </w:p>
        </w:tc>
      </w:tr>
      <w:tr w:rsidR="00AA77DD" w:rsidRPr="0040133A" w14:paraId="235E41AE" w14:textId="77777777" w:rsidTr="006C4DE2">
        <w:tc>
          <w:tcPr>
            <w:tcW w:w="557" w:type="dxa"/>
            <w:vMerge/>
          </w:tcPr>
          <w:p w14:paraId="6E6F0F26" w14:textId="77777777" w:rsidR="00AA77DD" w:rsidRPr="0040133A" w:rsidRDefault="00AA77DD" w:rsidP="0040133A">
            <w:pPr>
              <w:pStyle w:val="af3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701" w:type="dxa"/>
            <w:vMerge/>
          </w:tcPr>
          <w:p w14:paraId="35A5097E" w14:textId="77777777" w:rsidR="00AA77DD" w:rsidRPr="0040133A" w:rsidRDefault="00AA77DD" w:rsidP="0040133A">
            <w:pPr>
              <w:pStyle w:val="af3"/>
              <w:rPr>
                <w:rFonts w:cs="Times New Roman"/>
                <w:szCs w:val="24"/>
              </w:rPr>
            </w:pPr>
          </w:p>
        </w:tc>
        <w:tc>
          <w:tcPr>
            <w:tcW w:w="1701" w:type="dxa"/>
          </w:tcPr>
          <w:p w14:paraId="1769E6FD" w14:textId="02D6FEA7" w:rsidR="00AA77DD" w:rsidRPr="0040133A" w:rsidRDefault="00AA77DD" w:rsidP="0040133A">
            <w:pPr>
              <w:pStyle w:val="af3"/>
              <w:rPr>
                <w:rFonts w:cs="Times New Roman"/>
                <w:szCs w:val="24"/>
              </w:rPr>
            </w:pPr>
            <w:r w:rsidRPr="0040133A">
              <w:rPr>
                <w:rFonts w:cs="Times New Roman"/>
                <w:szCs w:val="24"/>
              </w:rPr>
              <w:t>Ввод числа «374»</w:t>
            </w:r>
          </w:p>
        </w:tc>
        <w:tc>
          <w:tcPr>
            <w:tcW w:w="1985" w:type="dxa"/>
          </w:tcPr>
          <w:p w14:paraId="54CF44EF" w14:textId="5CB63BC7" w:rsidR="00AA77DD" w:rsidRPr="0040133A" w:rsidRDefault="00AA77DD" w:rsidP="0040133A">
            <w:pPr>
              <w:pStyle w:val="af3"/>
              <w:rPr>
                <w:rFonts w:cs="Times New Roman"/>
                <w:szCs w:val="24"/>
              </w:rPr>
            </w:pPr>
            <w:r w:rsidRPr="0040133A">
              <w:rPr>
                <w:rFonts w:cs="Times New Roman"/>
                <w:szCs w:val="24"/>
              </w:rPr>
              <w:t>Пропуск вывода правил. Переход к следующему этапу игры.</w:t>
            </w:r>
          </w:p>
        </w:tc>
        <w:tc>
          <w:tcPr>
            <w:tcW w:w="1984" w:type="dxa"/>
          </w:tcPr>
          <w:p w14:paraId="2E947A8A" w14:textId="4C3245FB" w:rsidR="00AA77DD" w:rsidRPr="0040133A" w:rsidRDefault="00AA77DD" w:rsidP="0040133A">
            <w:pPr>
              <w:pStyle w:val="af3"/>
              <w:rPr>
                <w:rFonts w:cs="Times New Roman"/>
                <w:szCs w:val="24"/>
              </w:rPr>
            </w:pPr>
            <w:r w:rsidRPr="0040133A">
              <w:rPr>
                <w:rFonts w:cs="Times New Roman"/>
                <w:szCs w:val="24"/>
              </w:rPr>
              <w:t>Пропуск вывода правил. Переход к следующему этапу игры.</w:t>
            </w:r>
          </w:p>
        </w:tc>
        <w:tc>
          <w:tcPr>
            <w:tcW w:w="1690" w:type="dxa"/>
          </w:tcPr>
          <w:p w14:paraId="112DC153" w14:textId="148C02EE" w:rsidR="00AA77DD" w:rsidRPr="0040133A" w:rsidRDefault="00E131DB" w:rsidP="0040133A">
            <w:pPr>
              <w:pStyle w:val="af3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Верно</w:t>
            </w:r>
          </w:p>
        </w:tc>
      </w:tr>
      <w:tr w:rsidR="00AA77DD" w:rsidRPr="0040133A" w14:paraId="3EEB30C9" w14:textId="77777777" w:rsidTr="006C4DE2">
        <w:tc>
          <w:tcPr>
            <w:tcW w:w="557" w:type="dxa"/>
            <w:vMerge w:val="restart"/>
          </w:tcPr>
          <w:p w14:paraId="3EED052F" w14:textId="0E98FFC3" w:rsidR="00AA77DD" w:rsidRPr="0040133A" w:rsidRDefault="00AA77DD" w:rsidP="0040133A">
            <w:pPr>
              <w:pStyle w:val="af3"/>
              <w:rPr>
                <w:rFonts w:cs="Times New Roman"/>
                <w:b/>
                <w:bCs/>
                <w:szCs w:val="24"/>
              </w:rPr>
            </w:pPr>
            <w:r w:rsidRPr="0040133A">
              <w:rPr>
                <w:rFonts w:cs="Times New Roman"/>
                <w:b/>
                <w:bCs/>
                <w:szCs w:val="24"/>
              </w:rPr>
              <w:t>6</w:t>
            </w:r>
          </w:p>
        </w:tc>
        <w:tc>
          <w:tcPr>
            <w:tcW w:w="1701" w:type="dxa"/>
            <w:vMerge w:val="restart"/>
          </w:tcPr>
          <w:p w14:paraId="25ECB910" w14:textId="7EEECA99" w:rsidR="00AA77DD" w:rsidRPr="0040133A" w:rsidRDefault="00AA77DD" w:rsidP="0040133A">
            <w:pPr>
              <w:pStyle w:val="af3"/>
              <w:rPr>
                <w:rFonts w:cs="Times New Roman"/>
                <w:szCs w:val="24"/>
              </w:rPr>
            </w:pPr>
            <w:r w:rsidRPr="0040133A">
              <w:rPr>
                <w:rFonts w:cs="Times New Roman"/>
                <w:szCs w:val="24"/>
              </w:rPr>
              <w:t>Ввод высоты игрового поля</w:t>
            </w:r>
            <w:r w:rsidR="00FB0C58" w:rsidRPr="0040133A">
              <w:rPr>
                <w:rFonts w:cs="Times New Roman"/>
                <w:szCs w:val="24"/>
              </w:rPr>
              <w:t>.</w:t>
            </w:r>
          </w:p>
        </w:tc>
        <w:tc>
          <w:tcPr>
            <w:tcW w:w="1701" w:type="dxa"/>
          </w:tcPr>
          <w:p w14:paraId="05845E40" w14:textId="11983630" w:rsidR="00AA77DD" w:rsidRPr="0040133A" w:rsidRDefault="00AA77DD" w:rsidP="0040133A">
            <w:pPr>
              <w:pStyle w:val="af3"/>
              <w:rPr>
                <w:rFonts w:cs="Times New Roman"/>
                <w:szCs w:val="24"/>
              </w:rPr>
            </w:pPr>
            <w:r w:rsidRPr="0040133A">
              <w:rPr>
                <w:rFonts w:cs="Times New Roman"/>
                <w:szCs w:val="24"/>
              </w:rPr>
              <w:t>Ввод числа «</w:t>
            </w:r>
            <w:r w:rsidR="005C354C" w:rsidRPr="0040133A">
              <w:rPr>
                <w:rFonts w:cs="Times New Roman"/>
                <w:szCs w:val="24"/>
              </w:rPr>
              <w:t>-</w:t>
            </w:r>
            <w:r w:rsidR="006C4DE2">
              <w:rPr>
                <w:rFonts w:cs="Times New Roman"/>
                <w:szCs w:val="24"/>
              </w:rPr>
              <w:t> </w:t>
            </w:r>
            <w:r w:rsidR="005C354C" w:rsidRPr="0040133A">
              <w:rPr>
                <w:rFonts w:cs="Times New Roman"/>
                <w:szCs w:val="24"/>
              </w:rPr>
              <w:t>3</w:t>
            </w:r>
            <w:r w:rsidRPr="0040133A">
              <w:rPr>
                <w:rFonts w:cs="Times New Roman"/>
                <w:szCs w:val="24"/>
              </w:rPr>
              <w:t>»</w:t>
            </w:r>
          </w:p>
        </w:tc>
        <w:tc>
          <w:tcPr>
            <w:tcW w:w="1985" w:type="dxa"/>
          </w:tcPr>
          <w:p w14:paraId="42208302" w14:textId="7B2E19E6" w:rsidR="00AA77DD" w:rsidRPr="0040133A" w:rsidRDefault="005C354C" w:rsidP="0040133A">
            <w:pPr>
              <w:pStyle w:val="af3"/>
              <w:rPr>
                <w:rFonts w:cs="Times New Roman"/>
                <w:szCs w:val="24"/>
              </w:rPr>
            </w:pPr>
            <w:r w:rsidRPr="0040133A">
              <w:rPr>
                <w:rFonts w:cs="Times New Roman"/>
                <w:szCs w:val="24"/>
              </w:rPr>
              <w:t>Вывод об ошибке. Ожидание повторного ввода значения.</w:t>
            </w:r>
          </w:p>
        </w:tc>
        <w:tc>
          <w:tcPr>
            <w:tcW w:w="1984" w:type="dxa"/>
          </w:tcPr>
          <w:p w14:paraId="744EC1AF" w14:textId="39B8FF46" w:rsidR="00AA77DD" w:rsidRPr="0040133A" w:rsidRDefault="005C354C" w:rsidP="0040133A">
            <w:pPr>
              <w:pStyle w:val="af3"/>
              <w:rPr>
                <w:rFonts w:cs="Times New Roman"/>
                <w:szCs w:val="24"/>
              </w:rPr>
            </w:pPr>
            <w:r w:rsidRPr="0040133A">
              <w:rPr>
                <w:rFonts w:cs="Times New Roman"/>
                <w:szCs w:val="24"/>
              </w:rPr>
              <w:t>Вывод об ошибке. Ожидание повторного ввода значения.</w:t>
            </w:r>
          </w:p>
        </w:tc>
        <w:tc>
          <w:tcPr>
            <w:tcW w:w="1690" w:type="dxa"/>
          </w:tcPr>
          <w:p w14:paraId="0C694E3D" w14:textId="28A190B9" w:rsidR="00AA77DD" w:rsidRPr="0040133A" w:rsidRDefault="00E131DB" w:rsidP="0040133A">
            <w:pPr>
              <w:pStyle w:val="af3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Верно</w:t>
            </w:r>
          </w:p>
        </w:tc>
      </w:tr>
      <w:tr w:rsidR="00AA77DD" w:rsidRPr="0040133A" w14:paraId="36794EA7" w14:textId="77777777" w:rsidTr="006C4DE2">
        <w:tc>
          <w:tcPr>
            <w:tcW w:w="557" w:type="dxa"/>
            <w:vMerge/>
          </w:tcPr>
          <w:p w14:paraId="536640D3" w14:textId="77777777" w:rsidR="00AA77DD" w:rsidRPr="0040133A" w:rsidRDefault="00AA77DD" w:rsidP="0040133A">
            <w:pPr>
              <w:pStyle w:val="af3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701" w:type="dxa"/>
            <w:vMerge/>
          </w:tcPr>
          <w:p w14:paraId="14D1CFB9" w14:textId="77777777" w:rsidR="00AA77DD" w:rsidRPr="0040133A" w:rsidRDefault="00AA77DD" w:rsidP="0040133A">
            <w:pPr>
              <w:pStyle w:val="af3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701" w:type="dxa"/>
          </w:tcPr>
          <w:p w14:paraId="501AA35B" w14:textId="32CF74D4" w:rsidR="00AA77DD" w:rsidRPr="0040133A" w:rsidRDefault="005C354C" w:rsidP="0040133A">
            <w:pPr>
              <w:pStyle w:val="af3"/>
              <w:rPr>
                <w:rFonts w:cs="Times New Roman"/>
                <w:szCs w:val="24"/>
              </w:rPr>
            </w:pPr>
            <w:r w:rsidRPr="0040133A">
              <w:rPr>
                <w:rFonts w:cs="Times New Roman"/>
                <w:szCs w:val="24"/>
              </w:rPr>
              <w:t>Ввод числа «2»</w:t>
            </w:r>
          </w:p>
        </w:tc>
        <w:tc>
          <w:tcPr>
            <w:tcW w:w="1985" w:type="dxa"/>
          </w:tcPr>
          <w:p w14:paraId="28F9A7E9" w14:textId="7B7FF35E" w:rsidR="00AA77DD" w:rsidRPr="0040133A" w:rsidRDefault="005C354C" w:rsidP="0040133A">
            <w:pPr>
              <w:pStyle w:val="af3"/>
              <w:rPr>
                <w:rFonts w:cs="Times New Roman"/>
                <w:szCs w:val="24"/>
              </w:rPr>
            </w:pPr>
            <w:r w:rsidRPr="0040133A">
              <w:rPr>
                <w:rFonts w:cs="Times New Roman"/>
                <w:szCs w:val="24"/>
              </w:rPr>
              <w:t>Значение принято. Переход к следующему этапу программы.</w:t>
            </w:r>
          </w:p>
        </w:tc>
        <w:tc>
          <w:tcPr>
            <w:tcW w:w="1984" w:type="dxa"/>
          </w:tcPr>
          <w:p w14:paraId="0CAB64EC" w14:textId="1ABD92AD" w:rsidR="00AA77DD" w:rsidRPr="0040133A" w:rsidRDefault="005C354C" w:rsidP="0040133A">
            <w:pPr>
              <w:pStyle w:val="af3"/>
              <w:rPr>
                <w:rFonts w:cs="Times New Roman"/>
                <w:szCs w:val="24"/>
              </w:rPr>
            </w:pPr>
            <w:r w:rsidRPr="0040133A">
              <w:rPr>
                <w:rFonts w:cs="Times New Roman"/>
                <w:szCs w:val="24"/>
              </w:rPr>
              <w:t>Значение принято. Переход к следующему этапу программы.</w:t>
            </w:r>
          </w:p>
        </w:tc>
        <w:tc>
          <w:tcPr>
            <w:tcW w:w="1690" w:type="dxa"/>
          </w:tcPr>
          <w:p w14:paraId="264B6BF5" w14:textId="178C914D" w:rsidR="00AA77DD" w:rsidRPr="0040133A" w:rsidRDefault="00E131DB" w:rsidP="0040133A">
            <w:pPr>
              <w:pStyle w:val="af3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Верно</w:t>
            </w:r>
          </w:p>
        </w:tc>
      </w:tr>
      <w:tr w:rsidR="00AA77DD" w:rsidRPr="0040133A" w14:paraId="5DB9B2E1" w14:textId="77777777" w:rsidTr="006C4DE2">
        <w:tc>
          <w:tcPr>
            <w:tcW w:w="557" w:type="dxa"/>
            <w:vMerge/>
          </w:tcPr>
          <w:p w14:paraId="79730F51" w14:textId="77777777" w:rsidR="00AA77DD" w:rsidRPr="0040133A" w:rsidRDefault="00AA77DD" w:rsidP="0040133A">
            <w:pPr>
              <w:pStyle w:val="af3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701" w:type="dxa"/>
            <w:vMerge/>
          </w:tcPr>
          <w:p w14:paraId="4E1F9428" w14:textId="77777777" w:rsidR="00AA77DD" w:rsidRPr="0040133A" w:rsidRDefault="00AA77DD" w:rsidP="0040133A">
            <w:pPr>
              <w:pStyle w:val="af3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701" w:type="dxa"/>
          </w:tcPr>
          <w:p w14:paraId="2C839494" w14:textId="02313903" w:rsidR="00AA77DD" w:rsidRPr="0040133A" w:rsidRDefault="005C354C" w:rsidP="0040133A">
            <w:pPr>
              <w:pStyle w:val="af3"/>
              <w:rPr>
                <w:rFonts w:cs="Times New Roman"/>
                <w:szCs w:val="24"/>
              </w:rPr>
            </w:pPr>
            <w:r w:rsidRPr="0040133A">
              <w:rPr>
                <w:rFonts w:cs="Times New Roman"/>
                <w:szCs w:val="24"/>
              </w:rPr>
              <w:t>Ввод числа «13»</w:t>
            </w:r>
          </w:p>
        </w:tc>
        <w:tc>
          <w:tcPr>
            <w:tcW w:w="1985" w:type="dxa"/>
          </w:tcPr>
          <w:p w14:paraId="4EE7C7A2" w14:textId="276F7697" w:rsidR="00AA77DD" w:rsidRPr="0040133A" w:rsidRDefault="005C354C" w:rsidP="0040133A">
            <w:pPr>
              <w:pStyle w:val="af3"/>
              <w:rPr>
                <w:rFonts w:cs="Times New Roman"/>
                <w:szCs w:val="24"/>
              </w:rPr>
            </w:pPr>
            <w:r w:rsidRPr="0040133A">
              <w:rPr>
                <w:rFonts w:cs="Times New Roman"/>
                <w:szCs w:val="24"/>
              </w:rPr>
              <w:t>Значение принято. Переход к следующему этапу программы.</w:t>
            </w:r>
          </w:p>
        </w:tc>
        <w:tc>
          <w:tcPr>
            <w:tcW w:w="1984" w:type="dxa"/>
          </w:tcPr>
          <w:p w14:paraId="2CE271D6" w14:textId="2085E604" w:rsidR="00AA77DD" w:rsidRPr="0040133A" w:rsidRDefault="005C354C" w:rsidP="0040133A">
            <w:pPr>
              <w:pStyle w:val="af3"/>
              <w:rPr>
                <w:rFonts w:cs="Times New Roman"/>
                <w:szCs w:val="24"/>
              </w:rPr>
            </w:pPr>
            <w:r w:rsidRPr="0040133A">
              <w:rPr>
                <w:rFonts w:cs="Times New Roman"/>
                <w:szCs w:val="24"/>
              </w:rPr>
              <w:t>Значение принято. Переход к следующему этапу программы.</w:t>
            </w:r>
          </w:p>
        </w:tc>
        <w:tc>
          <w:tcPr>
            <w:tcW w:w="1690" w:type="dxa"/>
          </w:tcPr>
          <w:p w14:paraId="0635EC5F" w14:textId="7FAA0C58" w:rsidR="00AA77DD" w:rsidRPr="0040133A" w:rsidRDefault="00E131DB" w:rsidP="0040133A">
            <w:pPr>
              <w:pStyle w:val="af3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Верно</w:t>
            </w:r>
          </w:p>
        </w:tc>
      </w:tr>
      <w:tr w:rsidR="00AA77DD" w:rsidRPr="0040133A" w14:paraId="6BFDF67A" w14:textId="77777777" w:rsidTr="006C4DE2">
        <w:tc>
          <w:tcPr>
            <w:tcW w:w="557" w:type="dxa"/>
            <w:vMerge/>
          </w:tcPr>
          <w:p w14:paraId="4985BA6A" w14:textId="77777777" w:rsidR="00AA77DD" w:rsidRPr="0040133A" w:rsidRDefault="00AA77DD" w:rsidP="0040133A">
            <w:pPr>
              <w:pStyle w:val="af3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701" w:type="dxa"/>
            <w:vMerge/>
          </w:tcPr>
          <w:p w14:paraId="2A4D4AFA" w14:textId="77777777" w:rsidR="00AA77DD" w:rsidRPr="0040133A" w:rsidRDefault="00AA77DD" w:rsidP="0040133A">
            <w:pPr>
              <w:pStyle w:val="af3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701" w:type="dxa"/>
          </w:tcPr>
          <w:p w14:paraId="724223D2" w14:textId="041CF803" w:rsidR="00AA77DD" w:rsidRPr="0040133A" w:rsidRDefault="005C354C" w:rsidP="0040133A">
            <w:pPr>
              <w:pStyle w:val="af3"/>
              <w:rPr>
                <w:rFonts w:cs="Times New Roman"/>
                <w:szCs w:val="24"/>
              </w:rPr>
            </w:pPr>
            <w:r w:rsidRPr="0040133A">
              <w:rPr>
                <w:rFonts w:cs="Times New Roman"/>
                <w:szCs w:val="24"/>
              </w:rPr>
              <w:t>Ввод числа «173»</w:t>
            </w:r>
          </w:p>
        </w:tc>
        <w:tc>
          <w:tcPr>
            <w:tcW w:w="1985" w:type="dxa"/>
          </w:tcPr>
          <w:p w14:paraId="6E6528AC" w14:textId="61CC4700" w:rsidR="00AA77DD" w:rsidRPr="0040133A" w:rsidRDefault="005C354C" w:rsidP="0040133A">
            <w:pPr>
              <w:pStyle w:val="af3"/>
              <w:rPr>
                <w:rFonts w:cs="Times New Roman"/>
                <w:szCs w:val="24"/>
              </w:rPr>
            </w:pPr>
            <w:r w:rsidRPr="0040133A">
              <w:rPr>
                <w:rFonts w:cs="Times New Roman"/>
                <w:szCs w:val="24"/>
              </w:rPr>
              <w:t>Вывод об ошибке. Ожидание повторного ввода значения.</w:t>
            </w:r>
          </w:p>
        </w:tc>
        <w:tc>
          <w:tcPr>
            <w:tcW w:w="1984" w:type="dxa"/>
          </w:tcPr>
          <w:p w14:paraId="39D63237" w14:textId="6F67E6BD" w:rsidR="00AA77DD" w:rsidRPr="0040133A" w:rsidRDefault="005C354C" w:rsidP="0040133A">
            <w:pPr>
              <w:pStyle w:val="af3"/>
              <w:rPr>
                <w:rFonts w:cs="Times New Roman"/>
                <w:szCs w:val="24"/>
              </w:rPr>
            </w:pPr>
            <w:r w:rsidRPr="0040133A">
              <w:rPr>
                <w:rFonts w:cs="Times New Roman"/>
                <w:szCs w:val="24"/>
              </w:rPr>
              <w:t>Вывод об ошибке. Ожидание повторного ввода значения.</w:t>
            </w:r>
          </w:p>
        </w:tc>
        <w:tc>
          <w:tcPr>
            <w:tcW w:w="1690" w:type="dxa"/>
          </w:tcPr>
          <w:p w14:paraId="695138D3" w14:textId="0EB22CCA" w:rsidR="00AA77DD" w:rsidRPr="0040133A" w:rsidRDefault="00E131DB" w:rsidP="0040133A">
            <w:pPr>
              <w:pStyle w:val="af3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Верно</w:t>
            </w:r>
          </w:p>
        </w:tc>
      </w:tr>
      <w:tr w:rsidR="005C354C" w:rsidRPr="0040133A" w14:paraId="4D377393" w14:textId="77777777" w:rsidTr="006C4DE2">
        <w:tc>
          <w:tcPr>
            <w:tcW w:w="557" w:type="dxa"/>
            <w:vMerge w:val="restart"/>
          </w:tcPr>
          <w:p w14:paraId="47A6EE73" w14:textId="5D2F2E90" w:rsidR="005C354C" w:rsidRPr="0040133A" w:rsidRDefault="005C354C" w:rsidP="0040133A">
            <w:pPr>
              <w:pStyle w:val="af3"/>
              <w:rPr>
                <w:rFonts w:cs="Times New Roman"/>
                <w:b/>
                <w:bCs/>
                <w:szCs w:val="24"/>
              </w:rPr>
            </w:pPr>
            <w:r w:rsidRPr="0040133A">
              <w:rPr>
                <w:rFonts w:cs="Times New Roman"/>
                <w:b/>
                <w:bCs/>
                <w:szCs w:val="24"/>
              </w:rPr>
              <w:t>7</w:t>
            </w:r>
          </w:p>
        </w:tc>
        <w:tc>
          <w:tcPr>
            <w:tcW w:w="1701" w:type="dxa"/>
            <w:vMerge w:val="restart"/>
          </w:tcPr>
          <w:p w14:paraId="6A168D43" w14:textId="29DF3C61" w:rsidR="005C354C" w:rsidRPr="0040133A" w:rsidRDefault="005C354C" w:rsidP="0040133A">
            <w:pPr>
              <w:pStyle w:val="af3"/>
              <w:rPr>
                <w:rFonts w:cs="Times New Roman"/>
                <w:szCs w:val="24"/>
              </w:rPr>
            </w:pPr>
            <w:r w:rsidRPr="0040133A">
              <w:rPr>
                <w:rFonts w:cs="Times New Roman"/>
                <w:szCs w:val="24"/>
              </w:rPr>
              <w:t>Ввод ширины игрового поля</w:t>
            </w:r>
            <w:r w:rsidR="00FB0C58" w:rsidRPr="0040133A">
              <w:rPr>
                <w:rFonts w:cs="Times New Roman"/>
                <w:szCs w:val="24"/>
              </w:rPr>
              <w:t>.</w:t>
            </w:r>
          </w:p>
        </w:tc>
        <w:tc>
          <w:tcPr>
            <w:tcW w:w="1701" w:type="dxa"/>
          </w:tcPr>
          <w:p w14:paraId="7E363B39" w14:textId="2F271934" w:rsidR="005C354C" w:rsidRPr="0040133A" w:rsidRDefault="005C354C" w:rsidP="0040133A">
            <w:pPr>
              <w:pStyle w:val="af3"/>
              <w:rPr>
                <w:rFonts w:cs="Times New Roman"/>
                <w:szCs w:val="24"/>
              </w:rPr>
            </w:pPr>
            <w:r w:rsidRPr="0040133A">
              <w:rPr>
                <w:rFonts w:cs="Times New Roman"/>
                <w:szCs w:val="24"/>
              </w:rPr>
              <w:t>Ввод числа «-</w:t>
            </w:r>
            <w:r w:rsidR="006C4DE2">
              <w:rPr>
                <w:rFonts w:cs="Times New Roman"/>
                <w:szCs w:val="24"/>
              </w:rPr>
              <w:t> </w:t>
            </w:r>
            <w:r w:rsidRPr="0040133A">
              <w:rPr>
                <w:rFonts w:cs="Times New Roman"/>
                <w:szCs w:val="24"/>
              </w:rPr>
              <w:t>7»</w:t>
            </w:r>
          </w:p>
        </w:tc>
        <w:tc>
          <w:tcPr>
            <w:tcW w:w="1985" w:type="dxa"/>
          </w:tcPr>
          <w:p w14:paraId="018AEB87" w14:textId="15CBB3CA" w:rsidR="005C354C" w:rsidRPr="0040133A" w:rsidRDefault="005C354C" w:rsidP="0040133A">
            <w:pPr>
              <w:pStyle w:val="af3"/>
              <w:rPr>
                <w:rFonts w:cs="Times New Roman"/>
                <w:szCs w:val="24"/>
              </w:rPr>
            </w:pPr>
            <w:r w:rsidRPr="0040133A">
              <w:rPr>
                <w:rFonts w:cs="Times New Roman"/>
                <w:szCs w:val="24"/>
              </w:rPr>
              <w:t>Вывод об ошибке. Ожидание повторного ввода значения.</w:t>
            </w:r>
          </w:p>
        </w:tc>
        <w:tc>
          <w:tcPr>
            <w:tcW w:w="1984" w:type="dxa"/>
          </w:tcPr>
          <w:p w14:paraId="497A4A39" w14:textId="42BD00D5" w:rsidR="005C354C" w:rsidRPr="0040133A" w:rsidRDefault="005C354C" w:rsidP="0040133A">
            <w:pPr>
              <w:pStyle w:val="af3"/>
              <w:rPr>
                <w:rFonts w:cs="Times New Roman"/>
                <w:szCs w:val="24"/>
              </w:rPr>
            </w:pPr>
            <w:r w:rsidRPr="0040133A">
              <w:rPr>
                <w:rFonts w:cs="Times New Roman"/>
                <w:szCs w:val="24"/>
              </w:rPr>
              <w:t>Вывод об ошибке. Ожидание повторного ввода значения.</w:t>
            </w:r>
          </w:p>
        </w:tc>
        <w:tc>
          <w:tcPr>
            <w:tcW w:w="1690" w:type="dxa"/>
          </w:tcPr>
          <w:p w14:paraId="737E3EAD" w14:textId="467E251D" w:rsidR="005C354C" w:rsidRPr="0040133A" w:rsidRDefault="00E131DB" w:rsidP="0040133A">
            <w:pPr>
              <w:pStyle w:val="af3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Верно</w:t>
            </w:r>
          </w:p>
        </w:tc>
      </w:tr>
      <w:tr w:rsidR="005C354C" w:rsidRPr="0040133A" w14:paraId="1211E5BF" w14:textId="77777777" w:rsidTr="006C4DE2">
        <w:tc>
          <w:tcPr>
            <w:tcW w:w="557" w:type="dxa"/>
            <w:vMerge/>
          </w:tcPr>
          <w:p w14:paraId="44C05A7B" w14:textId="77777777" w:rsidR="005C354C" w:rsidRPr="0040133A" w:rsidRDefault="005C354C" w:rsidP="0040133A">
            <w:pPr>
              <w:pStyle w:val="af3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701" w:type="dxa"/>
            <w:vMerge/>
          </w:tcPr>
          <w:p w14:paraId="225BEC5D" w14:textId="77777777" w:rsidR="005C354C" w:rsidRPr="0040133A" w:rsidRDefault="005C354C" w:rsidP="0040133A">
            <w:pPr>
              <w:pStyle w:val="af3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701" w:type="dxa"/>
          </w:tcPr>
          <w:p w14:paraId="3B8770CB" w14:textId="0491C844" w:rsidR="005C354C" w:rsidRPr="0040133A" w:rsidRDefault="005C354C" w:rsidP="0040133A">
            <w:pPr>
              <w:pStyle w:val="af3"/>
              <w:rPr>
                <w:rFonts w:cs="Times New Roman"/>
                <w:szCs w:val="24"/>
              </w:rPr>
            </w:pPr>
            <w:r w:rsidRPr="0040133A">
              <w:rPr>
                <w:rFonts w:cs="Times New Roman"/>
                <w:szCs w:val="24"/>
              </w:rPr>
              <w:t>Ввод числа «4»</w:t>
            </w:r>
          </w:p>
        </w:tc>
        <w:tc>
          <w:tcPr>
            <w:tcW w:w="1985" w:type="dxa"/>
          </w:tcPr>
          <w:p w14:paraId="55FF00C0" w14:textId="48301BAF" w:rsidR="005C354C" w:rsidRPr="0040133A" w:rsidRDefault="005C354C" w:rsidP="0040133A">
            <w:pPr>
              <w:pStyle w:val="af3"/>
              <w:rPr>
                <w:rFonts w:cs="Times New Roman"/>
                <w:szCs w:val="24"/>
              </w:rPr>
            </w:pPr>
            <w:r w:rsidRPr="0040133A">
              <w:rPr>
                <w:rFonts w:cs="Times New Roman"/>
                <w:szCs w:val="24"/>
              </w:rPr>
              <w:t>Значение принято. Переход к следующему этапу программы.</w:t>
            </w:r>
          </w:p>
        </w:tc>
        <w:tc>
          <w:tcPr>
            <w:tcW w:w="1984" w:type="dxa"/>
          </w:tcPr>
          <w:p w14:paraId="32CC99E5" w14:textId="78A2F12C" w:rsidR="005C354C" w:rsidRPr="0040133A" w:rsidRDefault="005C354C" w:rsidP="0040133A">
            <w:pPr>
              <w:pStyle w:val="af3"/>
              <w:rPr>
                <w:rFonts w:cs="Times New Roman"/>
                <w:szCs w:val="24"/>
              </w:rPr>
            </w:pPr>
            <w:r w:rsidRPr="0040133A">
              <w:rPr>
                <w:rFonts w:cs="Times New Roman"/>
                <w:szCs w:val="24"/>
              </w:rPr>
              <w:t>Значение принято. Переход к следующему этапу программы.</w:t>
            </w:r>
          </w:p>
        </w:tc>
        <w:tc>
          <w:tcPr>
            <w:tcW w:w="1690" w:type="dxa"/>
          </w:tcPr>
          <w:p w14:paraId="6E38BF5B" w14:textId="153BF35E" w:rsidR="005C354C" w:rsidRPr="0040133A" w:rsidRDefault="00E131DB" w:rsidP="0040133A">
            <w:pPr>
              <w:pStyle w:val="af3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Верно</w:t>
            </w:r>
          </w:p>
        </w:tc>
      </w:tr>
      <w:tr w:rsidR="005C354C" w:rsidRPr="0040133A" w14:paraId="49F20D23" w14:textId="77777777" w:rsidTr="006C4DE2">
        <w:tc>
          <w:tcPr>
            <w:tcW w:w="557" w:type="dxa"/>
            <w:vMerge/>
          </w:tcPr>
          <w:p w14:paraId="2E1805BD" w14:textId="77777777" w:rsidR="005C354C" w:rsidRPr="0040133A" w:rsidRDefault="005C354C" w:rsidP="0040133A">
            <w:pPr>
              <w:pStyle w:val="af3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701" w:type="dxa"/>
            <w:vMerge/>
          </w:tcPr>
          <w:p w14:paraId="6AA10032" w14:textId="77777777" w:rsidR="005C354C" w:rsidRPr="0040133A" w:rsidRDefault="005C354C" w:rsidP="0040133A">
            <w:pPr>
              <w:pStyle w:val="af3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701" w:type="dxa"/>
          </w:tcPr>
          <w:p w14:paraId="3D916484" w14:textId="7540C1A4" w:rsidR="005C354C" w:rsidRPr="0040133A" w:rsidRDefault="005C354C" w:rsidP="0040133A">
            <w:pPr>
              <w:pStyle w:val="af3"/>
              <w:rPr>
                <w:rFonts w:cs="Times New Roman"/>
                <w:szCs w:val="24"/>
              </w:rPr>
            </w:pPr>
            <w:r w:rsidRPr="0040133A">
              <w:rPr>
                <w:rFonts w:cs="Times New Roman"/>
                <w:szCs w:val="24"/>
              </w:rPr>
              <w:t>Ввод числа «25»</w:t>
            </w:r>
          </w:p>
        </w:tc>
        <w:tc>
          <w:tcPr>
            <w:tcW w:w="1985" w:type="dxa"/>
          </w:tcPr>
          <w:p w14:paraId="0DC9FA71" w14:textId="11590F7D" w:rsidR="005C354C" w:rsidRPr="0040133A" w:rsidRDefault="005C354C" w:rsidP="0040133A">
            <w:pPr>
              <w:pStyle w:val="af3"/>
              <w:rPr>
                <w:rFonts w:cs="Times New Roman"/>
                <w:szCs w:val="24"/>
              </w:rPr>
            </w:pPr>
            <w:r w:rsidRPr="0040133A">
              <w:rPr>
                <w:rFonts w:cs="Times New Roman"/>
                <w:szCs w:val="24"/>
              </w:rPr>
              <w:t>Значение принято. Переход к следующему этапу программы.</w:t>
            </w:r>
          </w:p>
        </w:tc>
        <w:tc>
          <w:tcPr>
            <w:tcW w:w="1984" w:type="dxa"/>
          </w:tcPr>
          <w:p w14:paraId="18997667" w14:textId="20B3F2D2" w:rsidR="005C354C" w:rsidRPr="0040133A" w:rsidRDefault="005C354C" w:rsidP="0040133A">
            <w:pPr>
              <w:pStyle w:val="af3"/>
              <w:rPr>
                <w:rFonts w:cs="Times New Roman"/>
                <w:szCs w:val="24"/>
              </w:rPr>
            </w:pPr>
            <w:r w:rsidRPr="0040133A">
              <w:rPr>
                <w:rFonts w:cs="Times New Roman"/>
                <w:szCs w:val="24"/>
              </w:rPr>
              <w:t>Значение принято. Переход к следующему этапу программы.</w:t>
            </w:r>
          </w:p>
        </w:tc>
        <w:tc>
          <w:tcPr>
            <w:tcW w:w="1690" w:type="dxa"/>
          </w:tcPr>
          <w:p w14:paraId="52600D7B" w14:textId="289EE244" w:rsidR="005C354C" w:rsidRPr="0040133A" w:rsidRDefault="00E131DB" w:rsidP="0040133A">
            <w:pPr>
              <w:pStyle w:val="af3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Верно</w:t>
            </w:r>
          </w:p>
        </w:tc>
      </w:tr>
      <w:tr w:rsidR="005C354C" w:rsidRPr="0040133A" w14:paraId="56CBA8BB" w14:textId="77777777" w:rsidTr="006C4DE2">
        <w:tc>
          <w:tcPr>
            <w:tcW w:w="557" w:type="dxa"/>
            <w:vMerge/>
          </w:tcPr>
          <w:p w14:paraId="2C2DF42E" w14:textId="77777777" w:rsidR="005C354C" w:rsidRPr="0040133A" w:rsidRDefault="005C354C" w:rsidP="0040133A">
            <w:pPr>
              <w:pStyle w:val="af3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701" w:type="dxa"/>
            <w:vMerge/>
          </w:tcPr>
          <w:p w14:paraId="79FD4DCB" w14:textId="77777777" w:rsidR="005C354C" w:rsidRPr="0040133A" w:rsidRDefault="005C354C" w:rsidP="0040133A">
            <w:pPr>
              <w:pStyle w:val="af3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701" w:type="dxa"/>
          </w:tcPr>
          <w:p w14:paraId="059E50B9" w14:textId="602F5C7C" w:rsidR="005C354C" w:rsidRPr="0040133A" w:rsidRDefault="005C354C" w:rsidP="0040133A">
            <w:pPr>
              <w:pStyle w:val="af3"/>
              <w:rPr>
                <w:rFonts w:cs="Times New Roman"/>
                <w:szCs w:val="24"/>
              </w:rPr>
            </w:pPr>
            <w:r w:rsidRPr="0040133A">
              <w:rPr>
                <w:rFonts w:cs="Times New Roman"/>
                <w:szCs w:val="24"/>
              </w:rPr>
              <w:t>Ввод числа «87»</w:t>
            </w:r>
          </w:p>
        </w:tc>
        <w:tc>
          <w:tcPr>
            <w:tcW w:w="1985" w:type="dxa"/>
          </w:tcPr>
          <w:p w14:paraId="258B72F2" w14:textId="3DA1CADC" w:rsidR="005C354C" w:rsidRPr="0040133A" w:rsidRDefault="005C354C" w:rsidP="0040133A">
            <w:pPr>
              <w:pStyle w:val="af3"/>
              <w:rPr>
                <w:rFonts w:cs="Times New Roman"/>
                <w:szCs w:val="24"/>
              </w:rPr>
            </w:pPr>
            <w:r w:rsidRPr="0040133A">
              <w:rPr>
                <w:rFonts w:cs="Times New Roman"/>
                <w:szCs w:val="24"/>
              </w:rPr>
              <w:t>Вывод об ошибке. Ожидание повторного ввода значения.</w:t>
            </w:r>
          </w:p>
        </w:tc>
        <w:tc>
          <w:tcPr>
            <w:tcW w:w="1984" w:type="dxa"/>
          </w:tcPr>
          <w:p w14:paraId="71C5680E" w14:textId="02F02F6B" w:rsidR="005C354C" w:rsidRPr="0040133A" w:rsidRDefault="005C354C" w:rsidP="0040133A">
            <w:pPr>
              <w:pStyle w:val="af3"/>
              <w:rPr>
                <w:rFonts w:cs="Times New Roman"/>
                <w:szCs w:val="24"/>
              </w:rPr>
            </w:pPr>
            <w:r w:rsidRPr="0040133A">
              <w:rPr>
                <w:rFonts w:cs="Times New Roman"/>
                <w:szCs w:val="24"/>
              </w:rPr>
              <w:t>Вывод об ошибке. Ожидание повторного ввода значения.</w:t>
            </w:r>
          </w:p>
        </w:tc>
        <w:tc>
          <w:tcPr>
            <w:tcW w:w="1690" w:type="dxa"/>
          </w:tcPr>
          <w:p w14:paraId="3D35DF7E" w14:textId="29E6E497" w:rsidR="005C354C" w:rsidRPr="0040133A" w:rsidRDefault="00E131DB" w:rsidP="0040133A">
            <w:pPr>
              <w:pStyle w:val="af3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Верно</w:t>
            </w:r>
          </w:p>
        </w:tc>
      </w:tr>
      <w:tr w:rsidR="005C354C" w:rsidRPr="0040133A" w14:paraId="56F75CD2" w14:textId="77777777" w:rsidTr="006C4DE2">
        <w:tc>
          <w:tcPr>
            <w:tcW w:w="557" w:type="dxa"/>
            <w:vMerge w:val="restart"/>
          </w:tcPr>
          <w:p w14:paraId="21299F23" w14:textId="65FAA60B" w:rsidR="005C354C" w:rsidRPr="0040133A" w:rsidRDefault="005C354C" w:rsidP="0040133A">
            <w:pPr>
              <w:pStyle w:val="af3"/>
              <w:rPr>
                <w:rFonts w:cs="Times New Roman"/>
                <w:b/>
                <w:bCs/>
                <w:szCs w:val="24"/>
              </w:rPr>
            </w:pPr>
            <w:r w:rsidRPr="0040133A">
              <w:rPr>
                <w:rFonts w:cs="Times New Roman"/>
                <w:b/>
                <w:bCs/>
                <w:szCs w:val="24"/>
              </w:rPr>
              <w:t>8</w:t>
            </w:r>
          </w:p>
        </w:tc>
        <w:tc>
          <w:tcPr>
            <w:tcW w:w="1701" w:type="dxa"/>
            <w:vMerge w:val="restart"/>
          </w:tcPr>
          <w:p w14:paraId="54CAD40F" w14:textId="741C252F" w:rsidR="005C354C" w:rsidRPr="0040133A" w:rsidRDefault="005C354C" w:rsidP="0040133A">
            <w:pPr>
              <w:pStyle w:val="af3"/>
              <w:rPr>
                <w:rFonts w:cs="Times New Roman"/>
                <w:szCs w:val="24"/>
              </w:rPr>
            </w:pPr>
            <w:r w:rsidRPr="0040133A">
              <w:rPr>
                <w:rFonts w:cs="Times New Roman"/>
                <w:szCs w:val="24"/>
              </w:rPr>
              <w:t>Выбор уровня сложности</w:t>
            </w:r>
            <w:r w:rsidR="00FB0C58" w:rsidRPr="0040133A">
              <w:rPr>
                <w:rFonts w:cs="Times New Roman"/>
                <w:szCs w:val="24"/>
              </w:rPr>
              <w:t>.</w:t>
            </w:r>
          </w:p>
        </w:tc>
        <w:tc>
          <w:tcPr>
            <w:tcW w:w="1701" w:type="dxa"/>
          </w:tcPr>
          <w:p w14:paraId="04363532" w14:textId="7E8B691F" w:rsidR="005C354C" w:rsidRPr="0040133A" w:rsidRDefault="005C354C" w:rsidP="0040133A">
            <w:pPr>
              <w:pStyle w:val="af3"/>
              <w:rPr>
                <w:rFonts w:cs="Times New Roman"/>
                <w:szCs w:val="24"/>
              </w:rPr>
            </w:pPr>
            <w:r w:rsidRPr="0040133A">
              <w:rPr>
                <w:rFonts w:cs="Times New Roman"/>
                <w:szCs w:val="24"/>
              </w:rPr>
              <w:t>Ввод числа «0»</w:t>
            </w:r>
          </w:p>
        </w:tc>
        <w:tc>
          <w:tcPr>
            <w:tcW w:w="1985" w:type="dxa"/>
          </w:tcPr>
          <w:p w14:paraId="2EA3684D" w14:textId="7EAEB986" w:rsidR="005C354C" w:rsidRPr="0040133A" w:rsidRDefault="005C354C" w:rsidP="0040133A">
            <w:pPr>
              <w:pStyle w:val="af3"/>
              <w:rPr>
                <w:rFonts w:cs="Times New Roman"/>
                <w:szCs w:val="24"/>
              </w:rPr>
            </w:pPr>
            <w:r w:rsidRPr="0040133A">
              <w:rPr>
                <w:rFonts w:cs="Times New Roman"/>
                <w:szCs w:val="24"/>
              </w:rPr>
              <w:t>Вывод об ошибке. Ожидание повторного ввода значения.</w:t>
            </w:r>
          </w:p>
        </w:tc>
        <w:tc>
          <w:tcPr>
            <w:tcW w:w="1984" w:type="dxa"/>
          </w:tcPr>
          <w:p w14:paraId="4DE52119" w14:textId="206D8BFC" w:rsidR="005C354C" w:rsidRPr="0040133A" w:rsidRDefault="005C354C" w:rsidP="0040133A">
            <w:pPr>
              <w:pStyle w:val="af3"/>
              <w:rPr>
                <w:rFonts w:cs="Times New Roman"/>
                <w:szCs w:val="24"/>
              </w:rPr>
            </w:pPr>
            <w:r w:rsidRPr="0040133A">
              <w:rPr>
                <w:rFonts w:cs="Times New Roman"/>
                <w:szCs w:val="24"/>
              </w:rPr>
              <w:t>Вывод об ошибке. Ожидание повторного ввода значения.</w:t>
            </w:r>
          </w:p>
        </w:tc>
        <w:tc>
          <w:tcPr>
            <w:tcW w:w="1690" w:type="dxa"/>
          </w:tcPr>
          <w:p w14:paraId="6A338EBA" w14:textId="2F51878D" w:rsidR="005C354C" w:rsidRPr="0040133A" w:rsidRDefault="00E131DB" w:rsidP="0040133A">
            <w:pPr>
              <w:pStyle w:val="af3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Верно</w:t>
            </w:r>
          </w:p>
        </w:tc>
      </w:tr>
      <w:tr w:rsidR="005C354C" w:rsidRPr="0040133A" w14:paraId="63946A26" w14:textId="77777777" w:rsidTr="006C4DE2">
        <w:tc>
          <w:tcPr>
            <w:tcW w:w="557" w:type="dxa"/>
            <w:vMerge/>
          </w:tcPr>
          <w:p w14:paraId="2FA270F0" w14:textId="77777777" w:rsidR="005C354C" w:rsidRPr="0040133A" w:rsidRDefault="005C354C" w:rsidP="0040133A">
            <w:pPr>
              <w:pStyle w:val="af3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701" w:type="dxa"/>
            <w:vMerge/>
          </w:tcPr>
          <w:p w14:paraId="05D372F2" w14:textId="77777777" w:rsidR="005C354C" w:rsidRPr="0040133A" w:rsidRDefault="005C354C" w:rsidP="0040133A">
            <w:pPr>
              <w:pStyle w:val="af3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701" w:type="dxa"/>
          </w:tcPr>
          <w:p w14:paraId="1BED5388" w14:textId="3482B820" w:rsidR="005C354C" w:rsidRPr="0040133A" w:rsidRDefault="005C354C" w:rsidP="0040133A">
            <w:pPr>
              <w:pStyle w:val="af3"/>
              <w:rPr>
                <w:rFonts w:cs="Times New Roman"/>
                <w:szCs w:val="24"/>
              </w:rPr>
            </w:pPr>
            <w:r w:rsidRPr="0040133A">
              <w:rPr>
                <w:rFonts w:cs="Times New Roman"/>
                <w:szCs w:val="24"/>
              </w:rPr>
              <w:t>Ввод числа «1»</w:t>
            </w:r>
          </w:p>
        </w:tc>
        <w:tc>
          <w:tcPr>
            <w:tcW w:w="1985" w:type="dxa"/>
          </w:tcPr>
          <w:p w14:paraId="7AAA42EC" w14:textId="0B394672" w:rsidR="005C354C" w:rsidRPr="0040133A" w:rsidRDefault="005C354C" w:rsidP="0040133A">
            <w:pPr>
              <w:pStyle w:val="af3"/>
              <w:rPr>
                <w:rFonts w:cs="Times New Roman"/>
                <w:szCs w:val="24"/>
              </w:rPr>
            </w:pPr>
            <w:r w:rsidRPr="0040133A">
              <w:rPr>
                <w:rFonts w:cs="Times New Roman"/>
                <w:szCs w:val="24"/>
              </w:rPr>
              <w:t>Значение принято. Переход к следующему этапу программы.</w:t>
            </w:r>
          </w:p>
        </w:tc>
        <w:tc>
          <w:tcPr>
            <w:tcW w:w="1984" w:type="dxa"/>
          </w:tcPr>
          <w:p w14:paraId="70D6529D" w14:textId="16C04A05" w:rsidR="005C354C" w:rsidRPr="0040133A" w:rsidRDefault="009A3B12" w:rsidP="0040133A">
            <w:pPr>
              <w:pStyle w:val="af3"/>
              <w:rPr>
                <w:rFonts w:cs="Times New Roman"/>
                <w:szCs w:val="24"/>
              </w:rPr>
            </w:pPr>
            <w:r w:rsidRPr="0040133A">
              <w:rPr>
                <w:rFonts w:cs="Times New Roman"/>
                <w:szCs w:val="24"/>
              </w:rPr>
              <w:t>Значение принято. Переход к следующему этапу программы.</w:t>
            </w:r>
          </w:p>
        </w:tc>
        <w:tc>
          <w:tcPr>
            <w:tcW w:w="1690" w:type="dxa"/>
          </w:tcPr>
          <w:p w14:paraId="692C4D0A" w14:textId="0F9FC4C9" w:rsidR="005C354C" w:rsidRPr="0040133A" w:rsidRDefault="00E131DB" w:rsidP="0040133A">
            <w:pPr>
              <w:pStyle w:val="af3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Верно</w:t>
            </w:r>
          </w:p>
        </w:tc>
      </w:tr>
      <w:tr w:rsidR="005C354C" w:rsidRPr="0040133A" w14:paraId="0F9B7243" w14:textId="77777777" w:rsidTr="006C4DE2">
        <w:tc>
          <w:tcPr>
            <w:tcW w:w="557" w:type="dxa"/>
            <w:vMerge/>
          </w:tcPr>
          <w:p w14:paraId="7CDD8FA3" w14:textId="77777777" w:rsidR="005C354C" w:rsidRPr="0040133A" w:rsidRDefault="005C354C" w:rsidP="0040133A">
            <w:pPr>
              <w:pStyle w:val="af3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701" w:type="dxa"/>
            <w:vMerge/>
          </w:tcPr>
          <w:p w14:paraId="5ADC5B3F" w14:textId="77777777" w:rsidR="005C354C" w:rsidRPr="0040133A" w:rsidRDefault="005C354C" w:rsidP="0040133A">
            <w:pPr>
              <w:pStyle w:val="af3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701" w:type="dxa"/>
          </w:tcPr>
          <w:p w14:paraId="52A5639E" w14:textId="15DE6EC8" w:rsidR="005C354C" w:rsidRPr="0040133A" w:rsidRDefault="005C354C" w:rsidP="0040133A">
            <w:pPr>
              <w:pStyle w:val="af3"/>
              <w:rPr>
                <w:rFonts w:cs="Times New Roman"/>
                <w:szCs w:val="24"/>
              </w:rPr>
            </w:pPr>
            <w:r w:rsidRPr="0040133A">
              <w:rPr>
                <w:rFonts w:cs="Times New Roman"/>
                <w:szCs w:val="24"/>
              </w:rPr>
              <w:t>Ввод числа «3»</w:t>
            </w:r>
          </w:p>
        </w:tc>
        <w:tc>
          <w:tcPr>
            <w:tcW w:w="1985" w:type="dxa"/>
          </w:tcPr>
          <w:p w14:paraId="2DEB752C" w14:textId="55CD6DE6" w:rsidR="005C354C" w:rsidRPr="0040133A" w:rsidRDefault="005C354C" w:rsidP="0040133A">
            <w:pPr>
              <w:pStyle w:val="af3"/>
              <w:rPr>
                <w:rFonts w:cs="Times New Roman"/>
                <w:szCs w:val="24"/>
              </w:rPr>
            </w:pPr>
            <w:r w:rsidRPr="0040133A">
              <w:rPr>
                <w:rFonts w:cs="Times New Roman"/>
                <w:szCs w:val="24"/>
              </w:rPr>
              <w:t>Значение принято. Переход к следующему этапу программы.</w:t>
            </w:r>
          </w:p>
        </w:tc>
        <w:tc>
          <w:tcPr>
            <w:tcW w:w="1984" w:type="dxa"/>
          </w:tcPr>
          <w:p w14:paraId="3CFAEB7B" w14:textId="69E4671F" w:rsidR="005C354C" w:rsidRPr="0040133A" w:rsidRDefault="009A3B12" w:rsidP="0040133A">
            <w:pPr>
              <w:pStyle w:val="af3"/>
              <w:rPr>
                <w:rFonts w:cs="Times New Roman"/>
                <w:szCs w:val="24"/>
              </w:rPr>
            </w:pPr>
            <w:r w:rsidRPr="0040133A">
              <w:rPr>
                <w:rFonts w:cs="Times New Roman"/>
                <w:szCs w:val="24"/>
              </w:rPr>
              <w:t>Значение принято. Переход к следующему этапу программы.</w:t>
            </w:r>
          </w:p>
        </w:tc>
        <w:tc>
          <w:tcPr>
            <w:tcW w:w="1690" w:type="dxa"/>
          </w:tcPr>
          <w:p w14:paraId="0128A701" w14:textId="48E808D8" w:rsidR="005C354C" w:rsidRPr="0040133A" w:rsidRDefault="00E131DB" w:rsidP="0040133A">
            <w:pPr>
              <w:pStyle w:val="af3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Верно</w:t>
            </w:r>
          </w:p>
        </w:tc>
      </w:tr>
      <w:tr w:rsidR="005C354C" w:rsidRPr="0040133A" w14:paraId="4B4B6590" w14:textId="77777777" w:rsidTr="006C4DE2">
        <w:tc>
          <w:tcPr>
            <w:tcW w:w="557" w:type="dxa"/>
            <w:vMerge/>
          </w:tcPr>
          <w:p w14:paraId="06451796" w14:textId="77777777" w:rsidR="005C354C" w:rsidRPr="0040133A" w:rsidRDefault="005C354C" w:rsidP="0040133A">
            <w:pPr>
              <w:pStyle w:val="af3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701" w:type="dxa"/>
            <w:vMerge/>
          </w:tcPr>
          <w:p w14:paraId="23A68766" w14:textId="77777777" w:rsidR="005C354C" w:rsidRPr="0040133A" w:rsidRDefault="005C354C" w:rsidP="0040133A">
            <w:pPr>
              <w:pStyle w:val="af3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701" w:type="dxa"/>
          </w:tcPr>
          <w:p w14:paraId="46A5067B" w14:textId="0CFA419D" w:rsidR="005C354C" w:rsidRPr="0040133A" w:rsidRDefault="009A3B12" w:rsidP="0040133A">
            <w:pPr>
              <w:pStyle w:val="af3"/>
              <w:rPr>
                <w:rFonts w:cs="Times New Roman"/>
                <w:szCs w:val="24"/>
              </w:rPr>
            </w:pPr>
            <w:r w:rsidRPr="0040133A">
              <w:rPr>
                <w:rFonts w:cs="Times New Roman"/>
                <w:szCs w:val="24"/>
              </w:rPr>
              <w:t>Ввод числа «8»</w:t>
            </w:r>
          </w:p>
        </w:tc>
        <w:tc>
          <w:tcPr>
            <w:tcW w:w="1985" w:type="dxa"/>
          </w:tcPr>
          <w:p w14:paraId="43F67FE4" w14:textId="197B15B8" w:rsidR="005C354C" w:rsidRPr="0040133A" w:rsidRDefault="005C354C" w:rsidP="0040133A">
            <w:pPr>
              <w:pStyle w:val="af3"/>
              <w:rPr>
                <w:rFonts w:cs="Times New Roman"/>
                <w:szCs w:val="24"/>
              </w:rPr>
            </w:pPr>
            <w:r w:rsidRPr="0040133A">
              <w:rPr>
                <w:rFonts w:cs="Times New Roman"/>
                <w:szCs w:val="24"/>
              </w:rPr>
              <w:t>Вывод об ошибке. Ожидание повторного ввода значения.</w:t>
            </w:r>
          </w:p>
        </w:tc>
        <w:tc>
          <w:tcPr>
            <w:tcW w:w="1984" w:type="dxa"/>
          </w:tcPr>
          <w:p w14:paraId="6295142F" w14:textId="39541235" w:rsidR="005C354C" w:rsidRPr="0040133A" w:rsidRDefault="005C354C" w:rsidP="0040133A">
            <w:pPr>
              <w:pStyle w:val="af3"/>
              <w:rPr>
                <w:rFonts w:cs="Times New Roman"/>
                <w:szCs w:val="24"/>
              </w:rPr>
            </w:pPr>
            <w:r w:rsidRPr="0040133A">
              <w:rPr>
                <w:rFonts w:cs="Times New Roman"/>
                <w:szCs w:val="24"/>
              </w:rPr>
              <w:t>Вывод об ошибке. Ожидание повторного ввода значения.</w:t>
            </w:r>
          </w:p>
        </w:tc>
        <w:tc>
          <w:tcPr>
            <w:tcW w:w="1690" w:type="dxa"/>
          </w:tcPr>
          <w:p w14:paraId="0C343E6C" w14:textId="3411D233" w:rsidR="005C354C" w:rsidRPr="0040133A" w:rsidRDefault="00E131DB" w:rsidP="0040133A">
            <w:pPr>
              <w:pStyle w:val="af3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Верно</w:t>
            </w:r>
          </w:p>
        </w:tc>
      </w:tr>
      <w:tr w:rsidR="002D16F6" w:rsidRPr="0040133A" w14:paraId="1379D496" w14:textId="77777777" w:rsidTr="006C4DE2">
        <w:tc>
          <w:tcPr>
            <w:tcW w:w="557" w:type="dxa"/>
            <w:vMerge w:val="restart"/>
          </w:tcPr>
          <w:p w14:paraId="48929468" w14:textId="0FF2CD6A" w:rsidR="002D16F6" w:rsidRPr="0040133A" w:rsidRDefault="002D16F6" w:rsidP="0040133A">
            <w:pPr>
              <w:pStyle w:val="af3"/>
              <w:rPr>
                <w:rFonts w:cs="Times New Roman"/>
                <w:b/>
                <w:bCs/>
                <w:szCs w:val="24"/>
              </w:rPr>
            </w:pPr>
            <w:r w:rsidRPr="0040133A">
              <w:rPr>
                <w:rFonts w:cs="Times New Roman"/>
                <w:b/>
                <w:bCs/>
                <w:szCs w:val="24"/>
              </w:rPr>
              <w:t>9</w:t>
            </w:r>
          </w:p>
        </w:tc>
        <w:tc>
          <w:tcPr>
            <w:tcW w:w="1701" w:type="dxa"/>
            <w:vMerge w:val="restart"/>
          </w:tcPr>
          <w:p w14:paraId="3A5435B8" w14:textId="76CB7501" w:rsidR="002D16F6" w:rsidRPr="0040133A" w:rsidRDefault="002D16F6" w:rsidP="0040133A">
            <w:pPr>
              <w:pStyle w:val="af3"/>
              <w:rPr>
                <w:rFonts w:cs="Times New Roman"/>
                <w:szCs w:val="24"/>
              </w:rPr>
            </w:pPr>
            <w:r w:rsidRPr="0040133A">
              <w:rPr>
                <w:rFonts w:cs="Times New Roman"/>
                <w:szCs w:val="24"/>
              </w:rPr>
              <w:t>Ввод координаты «по вертикали»</w:t>
            </w:r>
            <w:r w:rsidR="00FB0C58" w:rsidRPr="0040133A">
              <w:rPr>
                <w:rFonts w:cs="Times New Roman"/>
                <w:szCs w:val="24"/>
              </w:rPr>
              <w:t>.</w:t>
            </w:r>
          </w:p>
        </w:tc>
        <w:tc>
          <w:tcPr>
            <w:tcW w:w="1701" w:type="dxa"/>
          </w:tcPr>
          <w:p w14:paraId="4B9DA8D0" w14:textId="23BA3891" w:rsidR="002D16F6" w:rsidRPr="0040133A" w:rsidRDefault="009A3B12" w:rsidP="0040133A">
            <w:pPr>
              <w:pStyle w:val="af3"/>
              <w:rPr>
                <w:rFonts w:cs="Times New Roman"/>
                <w:szCs w:val="24"/>
              </w:rPr>
            </w:pPr>
            <w:r w:rsidRPr="0040133A">
              <w:rPr>
                <w:rFonts w:cs="Times New Roman"/>
                <w:szCs w:val="24"/>
              </w:rPr>
              <w:t>Ввод числа «</w:t>
            </w:r>
            <w:r w:rsidR="00A60CA2" w:rsidRPr="0040133A">
              <w:rPr>
                <w:rFonts w:cs="Times New Roman"/>
                <w:szCs w:val="24"/>
              </w:rPr>
              <w:t>-</w:t>
            </w:r>
            <w:r w:rsidR="00D84284">
              <w:rPr>
                <w:rFonts w:cs="Times New Roman"/>
                <w:szCs w:val="24"/>
                <w:lang w:val="en-US"/>
              </w:rPr>
              <w:t> </w:t>
            </w:r>
            <w:r w:rsidR="00A60CA2" w:rsidRPr="0040133A">
              <w:rPr>
                <w:rFonts w:cs="Times New Roman"/>
                <w:szCs w:val="24"/>
              </w:rPr>
              <w:t>3</w:t>
            </w:r>
            <w:r w:rsidRPr="0040133A">
              <w:rPr>
                <w:rFonts w:cs="Times New Roman"/>
                <w:szCs w:val="24"/>
              </w:rPr>
              <w:t>»</w:t>
            </w:r>
            <w:r w:rsidR="00A60CA2" w:rsidRPr="0040133A">
              <w:rPr>
                <w:rFonts w:cs="Times New Roman"/>
                <w:szCs w:val="24"/>
              </w:rPr>
              <w:t xml:space="preserve"> (число не попадает в размеры поля)</w:t>
            </w:r>
          </w:p>
        </w:tc>
        <w:tc>
          <w:tcPr>
            <w:tcW w:w="1985" w:type="dxa"/>
          </w:tcPr>
          <w:p w14:paraId="7A620CA6" w14:textId="3BC07F49" w:rsidR="002D16F6" w:rsidRPr="0040133A" w:rsidRDefault="00A60CA2" w:rsidP="0040133A">
            <w:pPr>
              <w:pStyle w:val="af3"/>
              <w:rPr>
                <w:rFonts w:cs="Times New Roman"/>
                <w:szCs w:val="24"/>
              </w:rPr>
            </w:pPr>
            <w:r w:rsidRPr="0040133A">
              <w:rPr>
                <w:rFonts w:cs="Times New Roman"/>
                <w:szCs w:val="24"/>
              </w:rPr>
              <w:t>Вывод об ошибке. Ожидание повторного ввода значения.</w:t>
            </w:r>
          </w:p>
        </w:tc>
        <w:tc>
          <w:tcPr>
            <w:tcW w:w="1984" w:type="dxa"/>
          </w:tcPr>
          <w:p w14:paraId="1E8C3B63" w14:textId="5F04ED6A" w:rsidR="002D16F6" w:rsidRPr="0040133A" w:rsidRDefault="00A60CA2" w:rsidP="0040133A">
            <w:pPr>
              <w:pStyle w:val="af3"/>
              <w:rPr>
                <w:rFonts w:cs="Times New Roman"/>
                <w:szCs w:val="24"/>
              </w:rPr>
            </w:pPr>
            <w:r w:rsidRPr="0040133A">
              <w:rPr>
                <w:rFonts w:cs="Times New Roman"/>
                <w:szCs w:val="24"/>
              </w:rPr>
              <w:t>Вывод об ошибке. Ожидание повторного ввода значения.</w:t>
            </w:r>
          </w:p>
        </w:tc>
        <w:tc>
          <w:tcPr>
            <w:tcW w:w="1690" w:type="dxa"/>
          </w:tcPr>
          <w:p w14:paraId="04CEFAD8" w14:textId="3528C5BC" w:rsidR="002D16F6" w:rsidRPr="0040133A" w:rsidRDefault="00E131DB" w:rsidP="0040133A">
            <w:pPr>
              <w:pStyle w:val="af3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Верно</w:t>
            </w:r>
          </w:p>
        </w:tc>
      </w:tr>
      <w:tr w:rsidR="002D16F6" w:rsidRPr="0040133A" w14:paraId="5FED1CAD" w14:textId="77777777" w:rsidTr="006C4DE2">
        <w:tc>
          <w:tcPr>
            <w:tcW w:w="557" w:type="dxa"/>
            <w:vMerge/>
          </w:tcPr>
          <w:p w14:paraId="01A94A21" w14:textId="77777777" w:rsidR="002D16F6" w:rsidRPr="0040133A" w:rsidRDefault="002D16F6" w:rsidP="0040133A">
            <w:pPr>
              <w:pStyle w:val="af3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701" w:type="dxa"/>
            <w:vMerge/>
          </w:tcPr>
          <w:p w14:paraId="568D8BE2" w14:textId="77777777" w:rsidR="002D16F6" w:rsidRPr="0040133A" w:rsidRDefault="002D16F6" w:rsidP="0040133A">
            <w:pPr>
              <w:pStyle w:val="af3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701" w:type="dxa"/>
          </w:tcPr>
          <w:p w14:paraId="0F3C4A47" w14:textId="240E42DA" w:rsidR="002D16F6" w:rsidRPr="0040133A" w:rsidRDefault="009A3B12" w:rsidP="0040133A">
            <w:pPr>
              <w:pStyle w:val="af3"/>
              <w:rPr>
                <w:rFonts w:cs="Times New Roman"/>
                <w:szCs w:val="24"/>
              </w:rPr>
            </w:pPr>
            <w:r w:rsidRPr="0040133A">
              <w:rPr>
                <w:rFonts w:cs="Times New Roman"/>
                <w:szCs w:val="24"/>
              </w:rPr>
              <w:t>Ввод числа «</w:t>
            </w:r>
            <w:r w:rsidR="00A60CA2" w:rsidRPr="0040133A">
              <w:rPr>
                <w:rFonts w:cs="Times New Roman"/>
                <w:szCs w:val="24"/>
              </w:rPr>
              <w:t>0</w:t>
            </w:r>
            <w:r w:rsidRPr="0040133A">
              <w:rPr>
                <w:rFonts w:cs="Times New Roman"/>
                <w:szCs w:val="24"/>
              </w:rPr>
              <w:t>»</w:t>
            </w:r>
            <w:r w:rsidR="00A60CA2" w:rsidRPr="0040133A">
              <w:rPr>
                <w:rFonts w:cs="Times New Roman"/>
                <w:szCs w:val="24"/>
              </w:rPr>
              <w:t xml:space="preserve"> (число попадает в размеры поля)</w:t>
            </w:r>
          </w:p>
        </w:tc>
        <w:tc>
          <w:tcPr>
            <w:tcW w:w="1985" w:type="dxa"/>
          </w:tcPr>
          <w:p w14:paraId="16FA3753" w14:textId="3212E996" w:rsidR="002D16F6" w:rsidRPr="0040133A" w:rsidRDefault="00A60CA2" w:rsidP="0040133A">
            <w:pPr>
              <w:pStyle w:val="af3"/>
              <w:rPr>
                <w:rFonts w:cs="Times New Roman"/>
                <w:szCs w:val="24"/>
              </w:rPr>
            </w:pPr>
            <w:r w:rsidRPr="0040133A">
              <w:rPr>
                <w:rFonts w:cs="Times New Roman"/>
                <w:szCs w:val="24"/>
              </w:rPr>
              <w:t xml:space="preserve">Значение принято. Переход к следующему </w:t>
            </w:r>
            <w:r w:rsidRPr="0040133A">
              <w:rPr>
                <w:rFonts w:cs="Times New Roman"/>
                <w:szCs w:val="24"/>
              </w:rPr>
              <w:lastRenderedPageBreak/>
              <w:t>этапу программы.</w:t>
            </w:r>
          </w:p>
        </w:tc>
        <w:tc>
          <w:tcPr>
            <w:tcW w:w="1984" w:type="dxa"/>
          </w:tcPr>
          <w:p w14:paraId="1829211A" w14:textId="65A886C6" w:rsidR="002D16F6" w:rsidRPr="0040133A" w:rsidRDefault="00A60CA2" w:rsidP="0040133A">
            <w:pPr>
              <w:pStyle w:val="af3"/>
              <w:rPr>
                <w:rFonts w:cs="Times New Roman"/>
                <w:szCs w:val="24"/>
              </w:rPr>
            </w:pPr>
            <w:r w:rsidRPr="0040133A">
              <w:rPr>
                <w:rFonts w:cs="Times New Roman"/>
                <w:szCs w:val="24"/>
              </w:rPr>
              <w:lastRenderedPageBreak/>
              <w:t xml:space="preserve">Значение принято. Переход к следующему </w:t>
            </w:r>
            <w:r w:rsidRPr="0040133A">
              <w:rPr>
                <w:rFonts w:cs="Times New Roman"/>
                <w:szCs w:val="24"/>
              </w:rPr>
              <w:lastRenderedPageBreak/>
              <w:t>этапу программы.</w:t>
            </w:r>
          </w:p>
        </w:tc>
        <w:tc>
          <w:tcPr>
            <w:tcW w:w="1690" w:type="dxa"/>
          </w:tcPr>
          <w:p w14:paraId="7CE7B3E4" w14:textId="5F120540" w:rsidR="002D16F6" w:rsidRPr="0040133A" w:rsidRDefault="00E131DB" w:rsidP="0040133A">
            <w:pPr>
              <w:pStyle w:val="af3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Верно</w:t>
            </w:r>
          </w:p>
        </w:tc>
      </w:tr>
      <w:tr w:rsidR="002D16F6" w:rsidRPr="0040133A" w14:paraId="29E46BB8" w14:textId="77777777" w:rsidTr="006C4DE2">
        <w:tc>
          <w:tcPr>
            <w:tcW w:w="557" w:type="dxa"/>
            <w:vMerge/>
          </w:tcPr>
          <w:p w14:paraId="1FD80D7E" w14:textId="77777777" w:rsidR="002D16F6" w:rsidRPr="0040133A" w:rsidRDefault="002D16F6" w:rsidP="0040133A">
            <w:pPr>
              <w:pStyle w:val="af3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701" w:type="dxa"/>
            <w:vMerge/>
          </w:tcPr>
          <w:p w14:paraId="3E8A584A" w14:textId="77777777" w:rsidR="002D16F6" w:rsidRPr="0040133A" w:rsidRDefault="002D16F6" w:rsidP="0040133A">
            <w:pPr>
              <w:pStyle w:val="af3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701" w:type="dxa"/>
          </w:tcPr>
          <w:p w14:paraId="5C69ED97" w14:textId="72455AD9" w:rsidR="002D16F6" w:rsidRPr="0040133A" w:rsidRDefault="009A3B12" w:rsidP="0040133A">
            <w:pPr>
              <w:pStyle w:val="af3"/>
              <w:rPr>
                <w:rFonts w:cs="Times New Roman"/>
                <w:szCs w:val="24"/>
              </w:rPr>
            </w:pPr>
            <w:r w:rsidRPr="0040133A">
              <w:rPr>
                <w:rFonts w:cs="Times New Roman"/>
                <w:szCs w:val="24"/>
              </w:rPr>
              <w:t>Ввод числа «</w:t>
            </w:r>
            <w:r w:rsidR="00A60CA2" w:rsidRPr="0040133A">
              <w:rPr>
                <w:rFonts w:cs="Times New Roman"/>
                <w:szCs w:val="24"/>
              </w:rPr>
              <w:t>2</w:t>
            </w:r>
            <w:r w:rsidRPr="0040133A">
              <w:rPr>
                <w:rFonts w:cs="Times New Roman"/>
                <w:szCs w:val="24"/>
              </w:rPr>
              <w:t>»</w:t>
            </w:r>
            <w:r w:rsidR="00A60CA2" w:rsidRPr="0040133A">
              <w:rPr>
                <w:rFonts w:cs="Times New Roman"/>
                <w:szCs w:val="24"/>
              </w:rPr>
              <w:t xml:space="preserve"> (число попадает в размеры поля)</w:t>
            </w:r>
          </w:p>
        </w:tc>
        <w:tc>
          <w:tcPr>
            <w:tcW w:w="1985" w:type="dxa"/>
          </w:tcPr>
          <w:p w14:paraId="66CCAA78" w14:textId="70BC736A" w:rsidR="002D16F6" w:rsidRPr="0040133A" w:rsidRDefault="00A60CA2" w:rsidP="0040133A">
            <w:pPr>
              <w:pStyle w:val="af3"/>
              <w:rPr>
                <w:rFonts w:cs="Times New Roman"/>
                <w:szCs w:val="24"/>
              </w:rPr>
            </w:pPr>
            <w:r w:rsidRPr="0040133A">
              <w:rPr>
                <w:rFonts w:cs="Times New Roman"/>
                <w:szCs w:val="24"/>
              </w:rPr>
              <w:t>Значение принято. Переход к следующему этапу программы.</w:t>
            </w:r>
          </w:p>
        </w:tc>
        <w:tc>
          <w:tcPr>
            <w:tcW w:w="1984" w:type="dxa"/>
          </w:tcPr>
          <w:p w14:paraId="54B4BE05" w14:textId="17843EB8" w:rsidR="002D16F6" w:rsidRPr="0040133A" w:rsidRDefault="00A60CA2" w:rsidP="0040133A">
            <w:pPr>
              <w:pStyle w:val="af3"/>
              <w:rPr>
                <w:rFonts w:cs="Times New Roman"/>
                <w:szCs w:val="24"/>
              </w:rPr>
            </w:pPr>
            <w:r w:rsidRPr="0040133A">
              <w:rPr>
                <w:rFonts w:cs="Times New Roman"/>
                <w:szCs w:val="24"/>
              </w:rPr>
              <w:t>Значение принято. Переход к следующему этапу программы.</w:t>
            </w:r>
          </w:p>
        </w:tc>
        <w:tc>
          <w:tcPr>
            <w:tcW w:w="1690" w:type="dxa"/>
          </w:tcPr>
          <w:p w14:paraId="34EAAC65" w14:textId="77919E78" w:rsidR="002D16F6" w:rsidRPr="0040133A" w:rsidRDefault="00E131DB" w:rsidP="0040133A">
            <w:pPr>
              <w:pStyle w:val="af3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Верно</w:t>
            </w:r>
          </w:p>
        </w:tc>
      </w:tr>
      <w:tr w:rsidR="002D16F6" w:rsidRPr="0040133A" w14:paraId="18D9EE86" w14:textId="77777777" w:rsidTr="006C4DE2">
        <w:tc>
          <w:tcPr>
            <w:tcW w:w="557" w:type="dxa"/>
            <w:vMerge/>
          </w:tcPr>
          <w:p w14:paraId="76CBAE70" w14:textId="77777777" w:rsidR="002D16F6" w:rsidRPr="0040133A" w:rsidRDefault="002D16F6" w:rsidP="0040133A">
            <w:pPr>
              <w:pStyle w:val="af3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701" w:type="dxa"/>
            <w:vMerge/>
          </w:tcPr>
          <w:p w14:paraId="7EEFFAFD" w14:textId="77777777" w:rsidR="002D16F6" w:rsidRPr="0040133A" w:rsidRDefault="002D16F6" w:rsidP="0040133A">
            <w:pPr>
              <w:pStyle w:val="af3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701" w:type="dxa"/>
          </w:tcPr>
          <w:p w14:paraId="577CC94C" w14:textId="370F8C40" w:rsidR="002D16F6" w:rsidRPr="0040133A" w:rsidRDefault="00A60CA2" w:rsidP="0040133A">
            <w:pPr>
              <w:pStyle w:val="af3"/>
              <w:rPr>
                <w:rFonts w:cs="Times New Roman"/>
                <w:szCs w:val="24"/>
              </w:rPr>
            </w:pPr>
            <w:r w:rsidRPr="0040133A">
              <w:rPr>
                <w:rFonts w:cs="Times New Roman"/>
                <w:szCs w:val="24"/>
              </w:rPr>
              <w:t>Ввод числа «7» (число не попадает в размеры поля)</w:t>
            </w:r>
          </w:p>
        </w:tc>
        <w:tc>
          <w:tcPr>
            <w:tcW w:w="1985" w:type="dxa"/>
          </w:tcPr>
          <w:p w14:paraId="69435F85" w14:textId="706A71EE" w:rsidR="002D16F6" w:rsidRPr="0040133A" w:rsidRDefault="00A60CA2" w:rsidP="0040133A">
            <w:pPr>
              <w:pStyle w:val="af3"/>
              <w:rPr>
                <w:rFonts w:cs="Times New Roman"/>
                <w:szCs w:val="24"/>
              </w:rPr>
            </w:pPr>
            <w:r w:rsidRPr="0040133A">
              <w:rPr>
                <w:rFonts w:cs="Times New Roman"/>
                <w:szCs w:val="24"/>
              </w:rPr>
              <w:t>Вывод об ошибке. Ожидание повторного ввода значения.</w:t>
            </w:r>
          </w:p>
        </w:tc>
        <w:tc>
          <w:tcPr>
            <w:tcW w:w="1984" w:type="dxa"/>
          </w:tcPr>
          <w:p w14:paraId="58B45545" w14:textId="7910581F" w:rsidR="002D16F6" w:rsidRPr="0040133A" w:rsidRDefault="00A60CA2" w:rsidP="0040133A">
            <w:pPr>
              <w:pStyle w:val="af3"/>
              <w:rPr>
                <w:rFonts w:cs="Times New Roman"/>
                <w:szCs w:val="24"/>
              </w:rPr>
            </w:pPr>
            <w:r w:rsidRPr="0040133A">
              <w:rPr>
                <w:rFonts w:cs="Times New Roman"/>
                <w:szCs w:val="24"/>
              </w:rPr>
              <w:t>Вывод об ошибке. Ожидание повторного ввода значения.</w:t>
            </w:r>
          </w:p>
        </w:tc>
        <w:tc>
          <w:tcPr>
            <w:tcW w:w="1690" w:type="dxa"/>
          </w:tcPr>
          <w:p w14:paraId="19381DBF" w14:textId="5261EF99" w:rsidR="002D16F6" w:rsidRPr="0040133A" w:rsidRDefault="00E131DB" w:rsidP="0040133A">
            <w:pPr>
              <w:pStyle w:val="af3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Верно</w:t>
            </w:r>
          </w:p>
        </w:tc>
      </w:tr>
      <w:tr w:rsidR="002D16F6" w:rsidRPr="0040133A" w14:paraId="47120974" w14:textId="77777777" w:rsidTr="006C4DE2">
        <w:tc>
          <w:tcPr>
            <w:tcW w:w="557" w:type="dxa"/>
            <w:vMerge w:val="restart"/>
          </w:tcPr>
          <w:p w14:paraId="0A8DF7EB" w14:textId="721D69CF" w:rsidR="002D16F6" w:rsidRPr="0040133A" w:rsidRDefault="002D16F6" w:rsidP="0040133A">
            <w:pPr>
              <w:pStyle w:val="af3"/>
              <w:rPr>
                <w:rFonts w:cs="Times New Roman"/>
                <w:b/>
                <w:bCs/>
                <w:szCs w:val="24"/>
              </w:rPr>
            </w:pPr>
            <w:r w:rsidRPr="0040133A">
              <w:rPr>
                <w:rFonts w:cs="Times New Roman"/>
                <w:b/>
                <w:bCs/>
                <w:szCs w:val="24"/>
              </w:rPr>
              <w:t>1</w:t>
            </w:r>
            <w:r w:rsidR="00A60CA2" w:rsidRPr="0040133A">
              <w:rPr>
                <w:rFonts w:cs="Times New Roman"/>
                <w:b/>
                <w:bCs/>
                <w:szCs w:val="24"/>
              </w:rPr>
              <w:t>0</w:t>
            </w:r>
          </w:p>
        </w:tc>
        <w:tc>
          <w:tcPr>
            <w:tcW w:w="1701" w:type="dxa"/>
            <w:vMerge w:val="restart"/>
          </w:tcPr>
          <w:p w14:paraId="036C9956" w14:textId="7654AE28" w:rsidR="002D16F6" w:rsidRPr="0040133A" w:rsidRDefault="002D16F6" w:rsidP="0040133A">
            <w:pPr>
              <w:pStyle w:val="af3"/>
              <w:rPr>
                <w:rFonts w:cs="Times New Roman"/>
                <w:szCs w:val="24"/>
              </w:rPr>
            </w:pPr>
            <w:r w:rsidRPr="0040133A">
              <w:rPr>
                <w:rFonts w:cs="Times New Roman"/>
                <w:szCs w:val="24"/>
              </w:rPr>
              <w:t>Ввод координаты «по горизонтали»</w:t>
            </w:r>
            <w:r w:rsidR="00FB0C58" w:rsidRPr="0040133A">
              <w:rPr>
                <w:rFonts w:cs="Times New Roman"/>
                <w:szCs w:val="24"/>
              </w:rPr>
              <w:t>.</w:t>
            </w:r>
          </w:p>
        </w:tc>
        <w:tc>
          <w:tcPr>
            <w:tcW w:w="1701" w:type="dxa"/>
          </w:tcPr>
          <w:p w14:paraId="78433D19" w14:textId="09FEB8AF" w:rsidR="002D16F6" w:rsidRPr="0040133A" w:rsidRDefault="00A60CA2" w:rsidP="0040133A">
            <w:pPr>
              <w:pStyle w:val="af3"/>
              <w:rPr>
                <w:rFonts w:cs="Times New Roman"/>
                <w:szCs w:val="24"/>
              </w:rPr>
            </w:pPr>
            <w:r w:rsidRPr="0040133A">
              <w:rPr>
                <w:rFonts w:cs="Times New Roman"/>
                <w:szCs w:val="24"/>
              </w:rPr>
              <w:t>Ввод числа «-</w:t>
            </w:r>
            <w:r w:rsidR="006C4DE2">
              <w:rPr>
                <w:rFonts w:cs="Times New Roman"/>
                <w:szCs w:val="24"/>
              </w:rPr>
              <w:t> </w:t>
            </w:r>
            <w:r w:rsidRPr="0040133A">
              <w:rPr>
                <w:rFonts w:cs="Times New Roman"/>
                <w:szCs w:val="24"/>
              </w:rPr>
              <w:t>13» (число не попадает в размеры поля)</w:t>
            </w:r>
          </w:p>
        </w:tc>
        <w:tc>
          <w:tcPr>
            <w:tcW w:w="1985" w:type="dxa"/>
          </w:tcPr>
          <w:p w14:paraId="468BE583" w14:textId="4E97EA35" w:rsidR="002D16F6" w:rsidRPr="0040133A" w:rsidRDefault="00657EA3" w:rsidP="0040133A">
            <w:pPr>
              <w:pStyle w:val="af3"/>
              <w:rPr>
                <w:rFonts w:cs="Times New Roman"/>
                <w:szCs w:val="24"/>
              </w:rPr>
            </w:pPr>
            <w:r w:rsidRPr="0040133A">
              <w:rPr>
                <w:rFonts w:cs="Times New Roman"/>
                <w:szCs w:val="24"/>
              </w:rPr>
              <w:t>Вывод об ошибке. Ожидание повторного ввода значения.</w:t>
            </w:r>
          </w:p>
        </w:tc>
        <w:tc>
          <w:tcPr>
            <w:tcW w:w="1984" w:type="dxa"/>
          </w:tcPr>
          <w:p w14:paraId="7FF0AF1F" w14:textId="58311979" w:rsidR="002D16F6" w:rsidRPr="0040133A" w:rsidRDefault="00657EA3" w:rsidP="0040133A">
            <w:pPr>
              <w:pStyle w:val="af3"/>
              <w:rPr>
                <w:rFonts w:cs="Times New Roman"/>
                <w:szCs w:val="24"/>
              </w:rPr>
            </w:pPr>
            <w:r w:rsidRPr="0040133A">
              <w:rPr>
                <w:rFonts w:cs="Times New Roman"/>
                <w:szCs w:val="24"/>
              </w:rPr>
              <w:t>Вывод об ошибке. Ожидание повторного ввода значения.</w:t>
            </w:r>
          </w:p>
        </w:tc>
        <w:tc>
          <w:tcPr>
            <w:tcW w:w="1690" w:type="dxa"/>
          </w:tcPr>
          <w:p w14:paraId="4F7B44FA" w14:textId="1662375D" w:rsidR="002D16F6" w:rsidRPr="0040133A" w:rsidRDefault="00E131DB" w:rsidP="0040133A">
            <w:pPr>
              <w:pStyle w:val="af3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Верно</w:t>
            </w:r>
          </w:p>
        </w:tc>
      </w:tr>
      <w:tr w:rsidR="002D16F6" w:rsidRPr="0040133A" w14:paraId="7D79D1E7" w14:textId="77777777" w:rsidTr="006C4DE2">
        <w:tc>
          <w:tcPr>
            <w:tcW w:w="557" w:type="dxa"/>
            <w:vMerge/>
          </w:tcPr>
          <w:p w14:paraId="11EFDE40" w14:textId="77777777" w:rsidR="002D16F6" w:rsidRPr="0040133A" w:rsidRDefault="002D16F6" w:rsidP="0040133A">
            <w:pPr>
              <w:pStyle w:val="af3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701" w:type="dxa"/>
            <w:vMerge/>
          </w:tcPr>
          <w:p w14:paraId="3A2DF36D" w14:textId="77777777" w:rsidR="002D16F6" w:rsidRPr="0040133A" w:rsidRDefault="002D16F6" w:rsidP="0040133A">
            <w:pPr>
              <w:pStyle w:val="af3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701" w:type="dxa"/>
          </w:tcPr>
          <w:p w14:paraId="0FE05C97" w14:textId="6B28C7B7" w:rsidR="002D16F6" w:rsidRPr="0040133A" w:rsidRDefault="00A60CA2" w:rsidP="0040133A">
            <w:pPr>
              <w:pStyle w:val="af3"/>
              <w:rPr>
                <w:rFonts w:cs="Times New Roman"/>
                <w:szCs w:val="24"/>
              </w:rPr>
            </w:pPr>
            <w:r w:rsidRPr="0040133A">
              <w:rPr>
                <w:rFonts w:cs="Times New Roman"/>
                <w:szCs w:val="24"/>
              </w:rPr>
              <w:t>Ввод числа «1» (число попадает в размеры поля)</w:t>
            </w:r>
          </w:p>
        </w:tc>
        <w:tc>
          <w:tcPr>
            <w:tcW w:w="1985" w:type="dxa"/>
          </w:tcPr>
          <w:p w14:paraId="2D4CC4FA" w14:textId="676D0C47" w:rsidR="002D16F6" w:rsidRPr="0040133A" w:rsidRDefault="00657EA3" w:rsidP="0040133A">
            <w:pPr>
              <w:pStyle w:val="af3"/>
              <w:rPr>
                <w:rFonts w:cs="Times New Roman"/>
                <w:szCs w:val="24"/>
              </w:rPr>
            </w:pPr>
            <w:r w:rsidRPr="0040133A">
              <w:rPr>
                <w:rFonts w:cs="Times New Roman"/>
                <w:szCs w:val="24"/>
              </w:rPr>
              <w:t>Значение принято. Переход к следующему этапу программы.</w:t>
            </w:r>
          </w:p>
        </w:tc>
        <w:tc>
          <w:tcPr>
            <w:tcW w:w="1984" w:type="dxa"/>
          </w:tcPr>
          <w:p w14:paraId="752D8688" w14:textId="35C3E8BD" w:rsidR="002D16F6" w:rsidRPr="0040133A" w:rsidRDefault="00657EA3" w:rsidP="0040133A">
            <w:pPr>
              <w:pStyle w:val="af3"/>
              <w:rPr>
                <w:rFonts w:cs="Times New Roman"/>
                <w:szCs w:val="24"/>
              </w:rPr>
            </w:pPr>
            <w:r w:rsidRPr="0040133A">
              <w:rPr>
                <w:rFonts w:cs="Times New Roman"/>
                <w:szCs w:val="24"/>
              </w:rPr>
              <w:t>Значение принято. Переход к следующему этапу программы.</w:t>
            </w:r>
          </w:p>
        </w:tc>
        <w:tc>
          <w:tcPr>
            <w:tcW w:w="1690" w:type="dxa"/>
          </w:tcPr>
          <w:p w14:paraId="6E8EF5D5" w14:textId="074C5AE7" w:rsidR="002D16F6" w:rsidRPr="0040133A" w:rsidRDefault="00E131DB" w:rsidP="0040133A">
            <w:pPr>
              <w:pStyle w:val="af3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Верно</w:t>
            </w:r>
          </w:p>
        </w:tc>
      </w:tr>
      <w:tr w:rsidR="002D16F6" w:rsidRPr="0040133A" w14:paraId="20565527" w14:textId="77777777" w:rsidTr="006C4DE2">
        <w:tc>
          <w:tcPr>
            <w:tcW w:w="557" w:type="dxa"/>
            <w:vMerge/>
          </w:tcPr>
          <w:p w14:paraId="235AADE6" w14:textId="77777777" w:rsidR="002D16F6" w:rsidRPr="0040133A" w:rsidRDefault="002D16F6" w:rsidP="0040133A">
            <w:pPr>
              <w:pStyle w:val="af3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701" w:type="dxa"/>
            <w:vMerge/>
          </w:tcPr>
          <w:p w14:paraId="68CE1B42" w14:textId="77777777" w:rsidR="002D16F6" w:rsidRPr="0040133A" w:rsidRDefault="002D16F6" w:rsidP="0040133A">
            <w:pPr>
              <w:pStyle w:val="af3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701" w:type="dxa"/>
          </w:tcPr>
          <w:p w14:paraId="45F8907D" w14:textId="1682A986" w:rsidR="002D16F6" w:rsidRPr="0040133A" w:rsidRDefault="00A60CA2" w:rsidP="0040133A">
            <w:pPr>
              <w:pStyle w:val="af3"/>
              <w:rPr>
                <w:rFonts w:cs="Times New Roman"/>
                <w:szCs w:val="24"/>
              </w:rPr>
            </w:pPr>
            <w:r w:rsidRPr="0040133A">
              <w:rPr>
                <w:rFonts w:cs="Times New Roman"/>
                <w:szCs w:val="24"/>
              </w:rPr>
              <w:t>Ввод числа «3» (число попадает в размеры поля)</w:t>
            </w:r>
          </w:p>
        </w:tc>
        <w:tc>
          <w:tcPr>
            <w:tcW w:w="1985" w:type="dxa"/>
          </w:tcPr>
          <w:p w14:paraId="6BCBD942" w14:textId="46608D75" w:rsidR="002D16F6" w:rsidRPr="0040133A" w:rsidRDefault="00657EA3" w:rsidP="0040133A">
            <w:pPr>
              <w:pStyle w:val="af3"/>
              <w:rPr>
                <w:rFonts w:cs="Times New Roman"/>
                <w:szCs w:val="24"/>
              </w:rPr>
            </w:pPr>
            <w:r w:rsidRPr="0040133A">
              <w:rPr>
                <w:rFonts w:cs="Times New Roman"/>
                <w:szCs w:val="24"/>
              </w:rPr>
              <w:t>Значение принято. Переход к следующему этапу программы.</w:t>
            </w:r>
          </w:p>
        </w:tc>
        <w:tc>
          <w:tcPr>
            <w:tcW w:w="1984" w:type="dxa"/>
          </w:tcPr>
          <w:p w14:paraId="065AAE9E" w14:textId="16761EBC" w:rsidR="002D16F6" w:rsidRPr="0040133A" w:rsidRDefault="00657EA3" w:rsidP="0040133A">
            <w:pPr>
              <w:pStyle w:val="af3"/>
              <w:rPr>
                <w:rFonts w:cs="Times New Roman"/>
                <w:szCs w:val="24"/>
              </w:rPr>
            </w:pPr>
            <w:r w:rsidRPr="0040133A">
              <w:rPr>
                <w:rFonts w:cs="Times New Roman"/>
                <w:szCs w:val="24"/>
              </w:rPr>
              <w:t>Значение принято. Переход к следующему этапу программы.</w:t>
            </w:r>
          </w:p>
        </w:tc>
        <w:tc>
          <w:tcPr>
            <w:tcW w:w="1690" w:type="dxa"/>
          </w:tcPr>
          <w:p w14:paraId="5FE99DC4" w14:textId="412CE610" w:rsidR="002D16F6" w:rsidRPr="0040133A" w:rsidRDefault="00E131DB" w:rsidP="0040133A">
            <w:pPr>
              <w:pStyle w:val="af3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Верно</w:t>
            </w:r>
          </w:p>
        </w:tc>
      </w:tr>
      <w:tr w:rsidR="002D16F6" w:rsidRPr="0040133A" w14:paraId="6AA1952C" w14:textId="77777777" w:rsidTr="006C4DE2">
        <w:tc>
          <w:tcPr>
            <w:tcW w:w="557" w:type="dxa"/>
            <w:vMerge/>
          </w:tcPr>
          <w:p w14:paraId="6F3DA77B" w14:textId="77777777" w:rsidR="002D16F6" w:rsidRPr="0040133A" w:rsidRDefault="002D16F6" w:rsidP="0040133A">
            <w:pPr>
              <w:pStyle w:val="af3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701" w:type="dxa"/>
            <w:vMerge/>
          </w:tcPr>
          <w:p w14:paraId="2B4F0A27" w14:textId="77777777" w:rsidR="002D16F6" w:rsidRPr="0040133A" w:rsidRDefault="002D16F6" w:rsidP="0040133A">
            <w:pPr>
              <w:pStyle w:val="af3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701" w:type="dxa"/>
          </w:tcPr>
          <w:p w14:paraId="12454660" w14:textId="2049C522" w:rsidR="002D16F6" w:rsidRPr="0040133A" w:rsidRDefault="00A60CA2" w:rsidP="0040133A">
            <w:pPr>
              <w:pStyle w:val="af3"/>
              <w:rPr>
                <w:rFonts w:cs="Times New Roman"/>
                <w:szCs w:val="24"/>
              </w:rPr>
            </w:pPr>
            <w:r w:rsidRPr="0040133A">
              <w:rPr>
                <w:rFonts w:cs="Times New Roman"/>
                <w:szCs w:val="24"/>
              </w:rPr>
              <w:t>Ввод числа «</w:t>
            </w:r>
            <w:r w:rsidR="00657EA3" w:rsidRPr="0040133A">
              <w:rPr>
                <w:rFonts w:cs="Times New Roman"/>
                <w:szCs w:val="24"/>
              </w:rPr>
              <w:t>28</w:t>
            </w:r>
            <w:r w:rsidRPr="0040133A">
              <w:rPr>
                <w:rFonts w:cs="Times New Roman"/>
                <w:szCs w:val="24"/>
              </w:rPr>
              <w:t>» (число не попадает в размеры поля)</w:t>
            </w:r>
          </w:p>
        </w:tc>
        <w:tc>
          <w:tcPr>
            <w:tcW w:w="1985" w:type="dxa"/>
          </w:tcPr>
          <w:p w14:paraId="06A979F1" w14:textId="15578013" w:rsidR="002D16F6" w:rsidRPr="0040133A" w:rsidRDefault="00657EA3" w:rsidP="0040133A">
            <w:pPr>
              <w:pStyle w:val="af3"/>
              <w:rPr>
                <w:rFonts w:cs="Times New Roman"/>
                <w:szCs w:val="24"/>
              </w:rPr>
            </w:pPr>
            <w:r w:rsidRPr="0040133A">
              <w:rPr>
                <w:rFonts w:cs="Times New Roman"/>
                <w:szCs w:val="24"/>
              </w:rPr>
              <w:t>Вывод об ошибке. Ожидание повторного ввода значения.</w:t>
            </w:r>
          </w:p>
        </w:tc>
        <w:tc>
          <w:tcPr>
            <w:tcW w:w="1984" w:type="dxa"/>
          </w:tcPr>
          <w:p w14:paraId="2EB7B458" w14:textId="2127F4A9" w:rsidR="002D16F6" w:rsidRPr="0040133A" w:rsidRDefault="00657EA3" w:rsidP="0040133A">
            <w:pPr>
              <w:pStyle w:val="af3"/>
              <w:rPr>
                <w:rFonts w:cs="Times New Roman"/>
                <w:szCs w:val="24"/>
              </w:rPr>
            </w:pPr>
            <w:r w:rsidRPr="0040133A">
              <w:rPr>
                <w:rFonts w:cs="Times New Roman"/>
                <w:szCs w:val="24"/>
              </w:rPr>
              <w:t>Вывод об ошибке. Ожидание повторного ввода значения.</w:t>
            </w:r>
          </w:p>
        </w:tc>
        <w:tc>
          <w:tcPr>
            <w:tcW w:w="1690" w:type="dxa"/>
          </w:tcPr>
          <w:p w14:paraId="588E6ABC" w14:textId="1CB40CE4" w:rsidR="002D16F6" w:rsidRPr="0040133A" w:rsidRDefault="00E131DB" w:rsidP="0040133A">
            <w:pPr>
              <w:pStyle w:val="af3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Верно</w:t>
            </w:r>
          </w:p>
        </w:tc>
      </w:tr>
      <w:tr w:rsidR="001021FD" w:rsidRPr="0040133A" w14:paraId="57E08C7F" w14:textId="77777777" w:rsidTr="006C4DE2">
        <w:tc>
          <w:tcPr>
            <w:tcW w:w="557" w:type="dxa"/>
            <w:vMerge w:val="restart"/>
          </w:tcPr>
          <w:p w14:paraId="39B052C7" w14:textId="27B9D715" w:rsidR="00A60CA2" w:rsidRPr="0040133A" w:rsidRDefault="00A60CA2" w:rsidP="0040133A">
            <w:pPr>
              <w:pStyle w:val="af3"/>
              <w:rPr>
                <w:rFonts w:cs="Times New Roman"/>
                <w:b/>
                <w:bCs/>
                <w:szCs w:val="24"/>
              </w:rPr>
            </w:pPr>
            <w:r w:rsidRPr="0040133A">
              <w:rPr>
                <w:rFonts w:cs="Times New Roman"/>
                <w:b/>
                <w:bCs/>
                <w:szCs w:val="24"/>
              </w:rPr>
              <w:t>11</w:t>
            </w:r>
          </w:p>
        </w:tc>
        <w:tc>
          <w:tcPr>
            <w:tcW w:w="1701" w:type="dxa"/>
            <w:vMerge w:val="restart"/>
          </w:tcPr>
          <w:p w14:paraId="3C645E01" w14:textId="77777777" w:rsidR="00A60CA2" w:rsidRPr="0040133A" w:rsidRDefault="00A60CA2" w:rsidP="0040133A">
            <w:pPr>
              <w:pStyle w:val="af3"/>
              <w:rPr>
                <w:rFonts w:cs="Times New Roman"/>
                <w:szCs w:val="24"/>
              </w:rPr>
            </w:pPr>
            <w:r w:rsidRPr="0040133A">
              <w:rPr>
                <w:rFonts w:cs="Times New Roman"/>
                <w:szCs w:val="24"/>
              </w:rPr>
              <w:t>Вывод количества оставшихся жизней.</w:t>
            </w:r>
          </w:p>
        </w:tc>
        <w:tc>
          <w:tcPr>
            <w:tcW w:w="1701" w:type="dxa"/>
          </w:tcPr>
          <w:p w14:paraId="717731AA" w14:textId="77777777" w:rsidR="00A60CA2" w:rsidRPr="0040133A" w:rsidRDefault="00A60CA2" w:rsidP="0040133A">
            <w:pPr>
              <w:pStyle w:val="af3"/>
              <w:rPr>
                <w:rFonts w:cs="Times New Roman"/>
                <w:szCs w:val="24"/>
              </w:rPr>
            </w:pPr>
            <w:r w:rsidRPr="0040133A">
              <w:rPr>
                <w:rFonts w:cs="Times New Roman"/>
                <w:szCs w:val="24"/>
              </w:rPr>
              <w:t>Неверный ход.</w:t>
            </w:r>
          </w:p>
        </w:tc>
        <w:tc>
          <w:tcPr>
            <w:tcW w:w="1985" w:type="dxa"/>
          </w:tcPr>
          <w:p w14:paraId="04B936C8" w14:textId="3FC7042E" w:rsidR="00A60CA2" w:rsidRPr="0040133A" w:rsidRDefault="00657EA3" w:rsidP="0040133A">
            <w:pPr>
              <w:pStyle w:val="af3"/>
              <w:rPr>
                <w:rFonts w:cs="Times New Roman"/>
                <w:szCs w:val="24"/>
              </w:rPr>
            </w:pPr>
            <w:r w:rsidRPr="0040133A">
              <w:rPr>
                <w:rFonts w:cs="Times New Roman"/>
                <w:szCs w:val="24"/>
              </w:rPr>
              <w:t>Количество жизней уменьшилось.</w:t>
            </w:r>
          </w:p>
        </w:tc>
        <w:tc>
          <w:tcPr>
            <w:tcW w:w="1984" w:type="dxa"/>
          </w:tcPr>
          <w:p w14:paraId="5077390C" w14:textId="2F95955F" w:rsidR="00A60CA2" w:rsidRPr="0040133A" w:rsidRDefault="00657EA3" w:rsidP="0040133A">
            <w:pPr>
              <w:pStyle w:val="af3"/>
              <w:rPr>
                <w:rFonts w:cs="Times New Roman"/>
                <w:szCs w:val="24"/>
              </w:rPr>
            </w:pPr>
            <w:r w:rsidRPr="0040133A">
              <w:rPr>
                <w:rFonts w:cs="Times New Roman"/>
                <w:szCs w:val="24"/>
              </w:rPr>
              <w:t>Количество жизней уменьшилось.</w:t>
            </w:r>
          </w:p>
        </w:tc>
        <w:tc>
          <w:tcPr>
            <w:tcW w:w="1690" w:type="dxa"/>
          </w:tcPr>
          <w:p w14:paraId="08D46983" w14:textId="598EDC8B" w:rsidR="00A60CA2" w:rsidRPr="0040133A" w:rsidRDefault="00E131DB" w:rsidP="0040133A">
            <w:pPr>
              <w:pStyle w:val="af3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Верно</w:t>
            </w:r>
          </w:p>
        </w:tc>
      </w:tr>
      <w:tr w:rsidR="001021FD" w:rsidRPr="0040133A" w14:paraId="40562289" w14:textId="77777777" w:rsidTr="006C4DE2">
        <w:tc>
          <w:tcPr>
            <w:tcW w:w="557" w:type="dxa"/>
            <w:vMerge/>
          </w:tcPr>
          <w:p w14:paraId="5C7AD008" w14:textId="77777777" w:rsidR="00A60CA2" w:rsidRPr="0040133A" w:rsidRDefault="00A60CA2" w:rsidP="0040133A">
            <w:pPr>
              <w:pStyle w:val="af3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701" w:type="dxa"/>
            <w:vMerge/>
          </w:tcPr>
          <w:p w14:paraId="6E8BB252" w14:textId="77777777" w:rsidR="00A60CA2" w:rsidRPr="0040133A" w:rsidRDefault="00A60CA2" w:rsidP="0040133A">
            <w:pPr>
              <w:pStyle w:val="af3"/>
              <w:rPr>
                <w:rFonts w:cs="Times New Roman"/>
                <w:szCs w:val="24"/>
              </w:rPr>
            </w:pPr>
          </w:p>
        </w:tc>
        <w:tc>
          <w:tcPr>
            <w:tcW w:w="1701" w:type="dxa"/>
          </w:tcPr>
          <w:p w14:paraId="0044F7D1" w14:textId="77777777" w:rsidR="00A60CA2" w:rsidRPr="0040133A" w:rsidRDefault="00A60CA2" w:rsidP="0040133A">
            <w:pPr>
              <w:pStyle w:val="af3"/>
              <w:rPr>
                <w:rFonts w:cs="Times New Roman"/>
                <w:szCs w:val="24"/>
              </w:rPr>
            </w:pPr>
            <w:r w:rsidRPr="0040133A">
              <w:rPr>
                <w:rFonts w:cs="Times New Roman"/>
                <w:szCs w:val="24"/>
              </w:rPr>
              <w:t>Верный ход.</w:t>
            </w:r>
          </w:p>
        </w:tc>
        <w:tc>
          <w:tcPr>
            <w:tcW w:w="1985" w:type="dxa"/>
          </w:tcPr>
          <w:p w14:paraId="70E3C27F" w14:textId="6134ABE1" w:rsidR="00A60CA2" w:rsidRPr="0040133A" w:rsidRDefault="00657EA3" w:rsidP="0040133A">
            <w:pPr>
              <w:pStyle w:val="af3"/>
              <w:rPr>
                <w:rFonts w:cs="Times New Roman"/>
                <w:szCs w:val="24"/>
              </w:rPr>
            </w:pPr>
            <w:r w:rsidRPr="0040133A">
              <w:rPr>
                <w:rFonts w:cs="Times New Roman"/>
                <w:szCs w:val="24"/>
              </w:rPr>
              <w:t>Количество жизней не изменилось.</w:t>
            </w:r>
          </w:p>
        </w:tc>
        <w:tc>
          <w:tcPr>
            <w:tcW w:w="1984" w:type="dxa"/>
          </w:tcPr>
          <w:p w14:paraId="6CA97D78" w14:textId="4FE3E847" w:rsidR="00A60CA2" w:rsidRPr="0040133A" w:rsidRDefault="00657EA3" w:rsidP="0040133A">
            <w:pPr>
              <w:pStyle w:val="af3"/>
              <w:rPr>
                <w:rFonts w:cs="Times New Roman"/>
                <w:szCs w:val="24"/>
              </w:rPr>
            </w:pPr>
            <w:r w:rsidRPr="0040133A">
              <w:rPr>
                <w:rFonts w:cs="Times New Roman"/>
                <w:szCs w:val="24"/>
              </w:rPr>
              <w:t>Количество жизней не изменилось.</w:t>
            </w:r>
          </w:p>
        </w:tc>
        <w:tc>
          <w:tcPr>
            <w:tcW w:w="1690" w:type="dxa"/>
          </w:tcPr>
          <w:p w14:paraId="3D3F4C12" w14:textId="6433A1BD" w:rsidR="00A60CA2" w:rsidRPr="0040133A" w:rsidRDefault="00E131DB" w:rsidP="0040133A">
            <w:pPr>
              <w:pStyle w:val="af3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Верно</w:t>
            </w:r>
          </w:p>
        </w:tc>
      </w:tr>
      <w:tr w:rsidR="00A60CA2" w:rsidRPr="0040133A" w14:paraId="72B792C6" w14:textId="77777777" w:rsidTr="006C4DE2">
        <w:tc>
          <w:tcPr>
            <w:tcW w:w="557" w:type="dxa"/>
            <w:vMerge w:val="restart"/>
          </w:tcPr>
          <w:p w14:paraId="207A7FF0" w14:textId="1BC99226" w:rsidR="00A60CA2" w:rsidRPr="0040133A" w:rsidRDefault="00A60CA2" w:rsidP="0040133A">
            <w:pPr>
              <w:pStyle w:val="af3"/>
              <w:rPr>
                <w:rFonts w:cs="Times New Roman"/>
                <w:b/>
                <w:bCs/>
                <w:szCs w:val="24"/>
              </w:rPr>
            </w:pPr>
            <w:r w:rsidRPr="0040133A">
              <w:rPr>
                <w:rFonts w:cs="Times New Roman"/>
                <w:b/>
                <w:bCs/>
                <w:szCs w:val="24"/>
              </w:rPr>
              <w:t>12</w:t>
            </w:r>
          </w:p>
        </w:tc>
        <w:tc>
          <w:tcPr>
            <w:tcW w:w="1701" w:type="dxa"/>
            <w:vMerge w:val="restart"/>
          </w:tcPr>
          <w:p w14:paraId="168ADEF9" w14:textId="5C869FD7" w:rsidR="00A60CA2" w:rsidRPr="0040133A" w:rsidRDefault="00A60CA2" w:rsidP="0040133A">
            <w:pPr>
              <w:pStyle w:val="af3"/>
              <w:rPr>
                <w:rFonts w:cs="Times New Roman"/>
                <w:szCs w:val="24"/>
              </w:rPr>
            </w:pPr>
            <w:r w:rsidRPr="0040133A">
              <w:rPr>
                <w:rFonts w:cs="Times New Roman"/>
                <w:szCs w:val="24"/>
              </w:rPr>
              <w:t>Вывод уведомления о неверном ходе.</w:t>
            </w:r>
          </w:p>
        </w:tc>
        <w:tc>
          <w:tcPr>
            <w:tcW w:w="1701" w:type="dxa"/>
          </w:tcPr>
          <w:p w14:paraId="6898C68E" w14:textId="356D8D59" w:rsidR="00A60CA2" w:rsidRPr="0040133A" w:rsidRDefault="00A60CA2" w:rsidP="0040133A">
            <w:pPr>
              <w:pStyle w:val="af3"/>
              <w:rPr>
                <w:rFonts w:cs="Times New Roman"/>
                <w:szCs w:val="24"/>
              </w:rPr>
            </w:pPr>
            <w:r w:rsidRPr="0040133A">
              <w:rPr>
                <w:rFonts w:cs="Times New Roman"/>
                <w:szCs w:val="24"/>
              </w:rPr>
              <w:t>Неверный ход.</w:t>
            </w:r>
          </w:p>
        </w:tc>
        <w:tc>
          <w:tcPr>
            <w:tcW w:w="1985" w:type="dxa"/>
          </w:tcPr>
          <w:p w14:paraId="48061618" w14:textId="36EBAED0" w:rsidR="00A60CA2" w:rsidRPr="0040133A" w:rsidRDefault="00657EA3" w:rsidP="0040133A">
            <w:pPr>
              <w:pStyle w:val="af3"/>
              <w:rPr>
                <w:rFonts w:cs="Times New Roman"/>
                <w:szCs w:val="24"/>
              </w:rPr>
            </w:pPr>
            <w:r w:rsidRPr="0040133A">
              <w:rPr>
                <w:rFonts w:cs="Times New Roman"/>
                <w:szCs w:val="24"/>
              </w:rPr>
              <w:t>Уведомление о неверном ходе вывелось на экран.</w:t>
            </w:r>
          </w:p>
        </w:tc>
        <w:tc>
          <w:tcPr>
            <w:tcW w:w="1984" w:type="dxa"/>
          </w:tcPr>
          <w:p w14:paraId="2C8A6EC3" w14:textId="21A47BC3" w:rsidR="00A60CA2" w:rsidRPr="0040133A" w:rsidRDefault="00657EA3" w:rsidP="0040133A">
            <w:pPr>
              <w:pStyle w:val="af3"/>
              <w:rPr>
                <w:rFonts w:cs="Times New Roman"/>
                <w:szCs w:val="24"/>
              </w:rPr>
            </w:pPr>
            <w:r w:rsidRPr="0040133A">
              <w:rPr>
                <w:rFonts w:cs="Times New Roman"/>
                <w:szCs w:val="24"/>
              </w:rPr>
              <w:t>Уведомление о неверном ходе вывелось на экран.</w:t>
            </w:r>
          </w:p>
        </w:tc>
        <w:tc>
          <w:tcPr>
            <w:tcW w:w="1690" w:type="dxa"/>
          </w:tcPr>
          <w:p w14:paraId="55C7F2B9" w14:textId="02FCF765" w:rsidR="00A60CA2" w:rsidRPr="0040133A" w:rsidRDefault="00E131DB" w:rsidP="0040133A">
            <w:pPr>
              <w:pStyle w:val="af3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Верно</w:t>
            </w:r>
          </w:p>
        </w:tc>
      </w:tr>
      <w:tr w:rsidR="00A60CA2" w:rsidRPr="0040133A" w14:paraId="6F25A07A" w14:textId="77777777" w:rsidTr="006C4DE2">
        <w:tc>
          <w:tcPr>
            <w:tcW w:w="557" w:type="dxa"/>
            <w:vMerge/>
          </w:tcPr>
          <w:p w14:paraId="6318FA08" w14:textId="77777777" w:rsidR="00A60CA2" w:rsidRPr="0040133A" w:rsidRDefault="00A60CA2" w:rsidP="0040133A">
            <w:pPr>
              <w:pStyle w:val="af3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701" w:type="dxa"/>
            <w:vMerge/>
          </w:tcPr>
          <w:p w14:paraId="503CF573" w14:textId="77777777" w:rsidR="00A60CA2" w:rsidRPr="0040133A" w:rsidRDefault="00A60CA2" w:rsidP="0040133A">
            <w:pPr>
              <w:pStyle w:val="af3"/>
              <w:rPr>
                <w:rFonts w:cs="Times New Roman"/>
                <w:szCs w:val="24"/>
              </w:rPr>
            </w:pPr>
          </w:p>
        </w:tc>
        <w:tc>
          <w:tcPr>
            <w:tcW w:w="1701" w:type="dxa"/>
          </w:tcPr>
          <w:p w14:paraId="4DA10FDF" w14:textId="0B8CD900" w:rsidR="00A60CA2" w:rsidRPr="0040133A" w:rsidRDefault="00A60CA2" w:rsidP="0040133A">
            <w:pPr>
              <w:pStyle w:val="af3"/>
              <w:rPr>
                <w:rFonts w:cs="Times New Roman"/>
                <w:szCs w:val="24"/>
              </w:rPr>
            </w:pPr>
            <w:r w:rsidRPr="0040133A">
              <w:rPr>
                <w:rFonts w:cs="Times New Roman"/>
                <w:szCs w:val="24"/>
              </w:rPr>
              <w:t>Верный ход.</w:t>
            </w:r>
          </w:p>
        </w:tc>
        <w:tc>
          <w:tcPr>
            <w:tcW w:w="1985" w:type="dxa"/>
          </w:tcPr>
          <w:p w14:paraId="36EAC8B6" w14:textId="12532F23" w:rsidR="00A60CA2" w:rsidRPr="0040133A" w:rsidRDefault="00657EA3" w:rsidP="0040133A">
            <w:pPr>
              <w:pStyle w:val="af3"/>
              <w:rPr>
                <w:rFonts w:cs="Times New Roman"/>
                <w:szCs w:val="24"/>
              </w:rPr>
            </w:pPr>
            <w:r w:rsidRPr="0040133A">
              <w:rPr>
                <w:rFonts w:cs="Times New Roman"/>
                <w:szCs w:val="24"/>
              </w:rPr>
              <w:t>Уведомление о неверном ходе не вывелось на экран.</w:t>
            </w:r>
          </w:p>
        </w:tc>
        <w:tc>
          <w:tcPr>
            <w:tcW w:w="1984" w:type="dxa"/>
          </w:tcPr>
          <w:p w14:paraId="6822BAC4" w14:textId="77C93161" w:rsidR="00A60CA2" w:rsidRPr="0040133A" w:rsidRDefault="00657EA3" w:rsidP="0040133A">
            <w:pPr>
              <w:pStyle w:val="af3"/>
              <w:rPr>
                <w:rFonts w:cs="Times New Roman"/>
                <w:szCs w:val="24"/>
              </w:rPr>
            </w:pPr>
            <w:r w:rsidRPr="0040133A">
              <w:rPr>
                <w:rFonts w:cs="Times New Roman"/>
                <w:szCs w:val="24"/>
              </w:rPr>
              <w:t>Уведомление о неверном ходе не вывелось на экран.</w:t>
            </w:r>
          </w:p>
        </w:tc>
        <w:tc>
          <w:tcPr>
            <w:tcW w:w="1690" w:type="dxa"/>
          </w:tcPr>
          <w:p w14:paraId="1763EA71" w14:textId="79B372E1" w:rsidR="00A60CA2" w:rsidRPr="0040133A" w:rsidRDefault="00E131DB" w:rsidP="0040133A">
            <w:pPr>
              <w:pStyle w:val="af3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Верно</w:t>
            </w:r>
          </w:p>
        </w:tc>
      </w:tr>
      <w:tr w:rsidR="00A60CA2" w:rsidRPr="0040133A" w14:paraId="446E22B9" w14:textId="77777777" w:rsidTr="006C4DE2">
        <w:tc>
          <w:tcPr>
            <w:tcW w:w="557" w:type="dxa"/>
            <w:vMerge w:val="restart"/>
          </w:tcPr>
          <w:p w14:paraId="1300B3DE" w14:textId="7E8F9244" w:rsidR="00A60CA2" w:rsidRPr="0040133A" w:rsidRDefault="00A60CA2" w:rsidP="0040133A">
            <w:pPr>
              <w:pStyle w:val="af3"/>
              <w:rPr>
                <w:rFonts w:cs="Times New Roman"/>
                <w:b/>
                <w:bCs/>
                <w:szCs w:val="24"/>
              </w:rPr>
            </w:pPr>
            <w:r w:rsidRPr="0040133A">
              <w:rPr>
                <w:rFonts w:cs="Times New Roman"/>
                <w:b/>
                <w:bCs/>
                <w:szCs w:val="24"/>
              </w:rPr>
              <w:t>13</w:t>
            </w:r>
          </w:p>
        </w:tc>
        <w:tc>
          <w:tcPr>
            <w:tcW w:w="1701" w:type="dxa"/>
            <w:vMerge w:val="restart"/>
          </w:tcPr>
          <w:p w14:paraId="1D00F982" w14:textId="29AA2C0B" w:rsidR="00A60CA2" w:rsidRPr="0040133A" w:rsidRDefault="00A60CA2" w:rsidP="0040133A">
            <w:pPr>
              <w:pStyle w:val="af3"/>
              <w:rPr>
                <w:rFonts w:cs="Times New Roman"/>
                <w:szCs w:val="24"/>
              </w:rPr>
            </w:pPr>
            <w:r w:rsidRPr="0040133A">
              <w:rPr>
                <w:rFonts w:cs="Times New Roman"/>
                <w:szCs w:val="24"/>
              </w:rPr>
              <w:t>Вывод о завершении игры.</w:t>
            </w:r>
          </w:p>
        </w:tc>
        <w:tc>
          <w:tcPr>
            <w:tcW w:w="1701" w:type="dxa"/>
          </w:tcPr>
          <w:p w14:paraId="4970A9FF" w14:textId="46D45996" w:rsidR="00A60CA2" w:rsidRPr="0040133A" w:rsidRDefault="00A60CA2" w:rsidP="0040133A">
            <w:pPr>
              <w:pStyle w:val="af3"/>
              <w:rPr>
                <w:rFonts w:cs="Times New Roman"/>
                <w:szCs w:val="24"/>
              </w:rPr>
            </w:pPr>
            <w:r w:rsidRPr="0040133A">
              <w:rPr>
                <w:rFonts w:cs="Times New Roman"/>
                <w:szCs w:val="24"/>
              </w:rPr>
              <w:t>Поражение в игре.</w:t>
            </w:r>
          </w:p>
        </w:tc>
        <w:tc>
          <w:tcPr>
            <w:tcW w:w="1985" w:type="dxa"/>
          </w:tcPr>
          <w:p w14:paraId="02367734" w14:textId="01A6D414" w:rsidR="00A60CA2" w:rsidRPr="0040133A" w:rsidRDefault="00657EA3" w:rsidP="0040133A">
            <w:pPr>
              <w:pStyle w:val="af3"/>
              <w:rPr>
                <w:rFonts w:cs="Times New Roman"/>
                <w:szCs w:val="24"/>
              </w:rPr>
            </w:pPr>
            <w:r w:rsidRPr="0040133A">
              <w:rPr>
                <w:rFonts w:cs="Times New Roman"/>
                <w:szCs w:val="24"/>
              </w:rPr>
              <w:t>Вывод уведомления о поражении на экран.</w:t>
            </w:r>
          </w:p>
        </w:tc>
        <w:tc>
          <w:tcPr>
            <w:tcW w:w="1984" w:type="dxa"/>
          </w:tcPr>
          <w:p w14:paraId="7E87B804" w14:textId="3E0FDBE8" w:rsidR="00A60CA2" w:rsidRPr="0040133A" w:rsidRDefault="00657EA3" w:rsidP="0040133A">
            <w:pPr>
              <w:pStyle w:val="af3"/>
              <w:rPr>
                <w:rFonts w:cs="Times New Roman"/>
                <w:szCs w:val="24"/>
              </w:rPr>
            </w:pPr>
            <w:r w:rsidRPr="0040133A">
              <w:rPr>
                <w:rFonts w:cs="Times New Roman"/>
                <w:szCs w:val="24"/>
              </w:rPr>
              <w:t>Вывод уведомления о поражении на экран.</w:t>
            </w:r>
          </w:p>
        </w:tc>
        <w:tc>
          <w:tcPr>
            <w:tcW w:w="1690" w:type="dxa"/>
          </w:tcPr>
          <w:p w14:paraId="37AB5F27" w14:textId="7FDDDDAE" w:rsidR="00A60CA2" w:rsidRPr="0040133A" w:rsidRDefault="00E131DB" w:rsidP="0040133A">
            <w:pPr>
              <w:pStyle w:val="af3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Верно</w:t>
            </w:r>
          </w:p>
        </w:tc>
      </w:tr>
      <w:tr w:rsidR="00A60CA2" w:rsidRPr="0040133A" w14:paraId="3CCC6F02" w14:textId="77777777" w:rsidTr="006C4DE2">
        <w:tc>
          <w:tcPr>
            <w:tcW w:w="557" w:type="dxa"/>
            <w:vMerge/>
          </w:tcPr>
          <w:p w14:paraId="5DB8D70D" w14:textId="77777777" w:rsidR="00A60CA2" w:rsidRPr="0040133A" w:rsidRDefault="00A60CA2" w:rsidP="0040133A">
            <w:pPr>
              <w:pStyle w:val="af3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701" w:type="dxa"/>
            <w:vMerge/>
          </w:tcPr>
          <w:p w14:paraId="171EF56D" w14:textId="77777777" w:rsidR="00A60CA2" w:rsidRPr="0040133A" w:rsidRDefault="00A60CA2" w:rsidP="0040133A">
            <w:pPr>
              <w:pStyle w:val="af3"/>
              <w:rPr>
                <w:rFonts w:cs="Times New Roman"/>
                <w:szCs w:val="24"/>
              </w:rPr>
            </w:pPr>
          </w:p>
        </w:tc>
        <w:tc>
          <w:tcPr>
            <w:tcW w:w="1701" w:type="dxa"/>
          </w:tcPr>
          <w:p w14:paraId="19BA1910" w14:textId="2445C087" w:rsidR="00A60CA2" w:rsidRPr="0040133A" w:rsidRDefault="00A60CA2" w:rsidP="0040133A">
            <w:pPr>
              <w:pStyle w:val="af3"/>
              <w:rPr>
                <w:rFonts w:cs="Times New Roman"/>
                <w:szCs w:val="24"/>
              </w:rPr>
            </w:pPr>
            <w:r w:rsidRPr="0040133A">
              <w:rPr>
                <w:rFonts w:cs="Times New Roman"/>
                <w:szCs w:val="24"/>
              </w:rPr>
              <w:t>Победа в игре.</w:t>
            </w:r>
          </w:p>
        </w:tc>
        <w:tc>
          <w:tcPr>
            <w:tcW w:w="1985" w:type="dxa"/>
          </w:tcPr>
          <w:p w14:paraId="136032B6" w14:textId="5B7CD2B2" w:rsidR="00A60CA2" w:rsidRPr="0040133A" w:rsidRDefault="00657EA3" w:rsidP="0040133A">
            <w:pPr>
              <w:pStyle w:val="af3"/>
              <w:rPr>
                <w:rFonts w:cs="Times New Roman"/>
                <w:szCs w:val="24"/>
              </w:rPr>
            </w:pPr>
            <w:r w:rsidRPr="0040133A">
              <w:rPr>
                <w:rFonts w:cs="Times New Roman"/>
                <w:szCs w:val="24"/>
              </w:rPr>
              <w:t xml:space="preserve">Вывод уведомления о победе на экран. </w:t>
            </w:r>
          </w:p>
        </w:tc>
        <w:tc>
          <w:tcPr>
            <w:tcW w:w="1984" w:type="dxa"/>
          </w:tcPr>
          <w:p w14:paraId="6C8636EC" w14:textId="12EEBD3A" w:rsidR="00A60CA2" w:rsidRPr="0040133A" w:rsidRDefault="00657EA3" w:rsidP="0040133A">
            <w:pPr>
              <w:pStyle w:val="af3"/>
              <w:rPr>
                <w:rFonts w:cs="Times New Roman"/>
                <w:szCs w:val="24"/>
              </w:rPr>
            </w:pPr>
            <w:r w:rsidRPr="0040133A">
              <w:rPr>
                <w:rFonts w:cs="Times New Roman"/>
                <w:szCs w:val="24"/>
              </w:rPr>
              <w:t>Вывод уведомления о победе на экран.</w:t>
            </w:r>
          </w:p>
        </w:tc>
        <w:tc>
          <w:tcPr>
            <w:tcW w:w="1690" w:type="dxa"/>
          </w:tcPr>
          <w:p w14:paraId="73F5EE86" w14:textId="5690C1E1" w:rsidR="00A60CA2" w:rsidRPr="0040133A" w:rsidRDefault="00E131DB" w:rsidP="0040133A">
            <w:pPr>
              <w:pStyle w:val="af3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Верно</w:t>
            </w:r>
          </w:p>
        </w:tc>
      </w:tr>
      <w:tr w:rsidR="00A60CA2" w:rsidRPr="0040133A" w14:paraId="2FB3CA5A" w14:textId="77777777" w:rsidTr="006C4DE2">
        <w:tc>
          <w:tcPr>
            <w:tcW w:w="557" w:type="dxa"/>
            <w:vMerge w:val="restart"/>
          </w:tcPr>
          <w:p w14:paraId="2940CB26" w14:textId="2DD85845" w:rsidR="00A60CA2" w:rsidRPr="0040133A" w:rsidRDefault="00A60CA2" w:rsidP="0040133A">
            <w:pPr>
              <w:pStyle w:val="af3"/>
              <w:rPr>
                <w:rFonts w:cs="Times New Roman"/>
                <w:b/>
                <w:bCs/>
                <w:szCs w:val="24"/>
              </w:rPr>
            </w:pPr>
            <w:r w:rsidRPr="0040133A">
              <w:rPr>
                <w:rFonts w:cs="Times New Roman"/>
                <w:b/>
                <w:bCs/>
                <w:szCs w:val="24"/>
              </w:rPr>
              <w:t>14</w:t>
            </w:r>
          </w:p>
        </w:tc>
        <w:tc>
          <w:tcPr>
            <w:tcW w:w="1701" w:type="dxa"/>
            <w:vMerge w:val="restart"/>
          </w:tcPr>
          <w:p w14:paraId="35BE495F" w14:textId="0068710D" w:rsidR="00A60CA2" w:rsidRPr="0040133A" w:rsidRDefault="00A60CA2" w:rsidP="0040133A">
            <w:pPr>
              <w:pStyle w:val="af3"/>
              <w:rPr>
                <w:rFonts w:cs="Times New Roman"/>
                <w:szCs w:val="24"/>
              </w:rPr>
            </w:pPr>
            <w:r w:rsidRPr="0040133A">
              <w:rPr>
                <w:rFonts w:cs="Times New Roman"/>
                <w:szCs w:val="24"/>
              </w:rPr>
              <w:t>Вывод предложения о перезапуске.</w:t>
            </w:r>
          </w:p>
        </w:tc>
        <w:tc>
          <w:tcPr>
            <w:tcW w:w="1701" w:type="dxa"/>
          </w:tcPr>
          <w:p w14:paraId="60118FCF" w14:textId="17637ECC" w:rsidR="00A60CA2" w:rsidRPr="0040133A" w:rsidRDefault="00C265FE" w:rsidP="0040133A">
            <w:pPr>
              <w:pStyle w:val="af3"/>
              <w:rPr>
                <w:rFonts w:cs="Times New Roman"/>
                <w:szCs w:val="24"/>
              </w:rPr>
            </w:pPr>
            <w:r w:rsidRPr="0040133A">
              <w:rPr>
                <w:rFonts w:cs="Times New Roman"/>
                <w:szCs w:val="24"/>
              </w:rPr>
              <w:t>Ввод числа «-</w:t>
            </w:r>
            <w:r w:rsidR="006C4DE2">
              <w:rPr>
                <w:rFonts w:cs="Times New Roman"/>
                <w:szCs w:val="24"/>
              </w:rPr>
              <w:t> </w:t>
            </w:r>
            <w:r w:rsidRPr="0040133A">
              <w:rPr>
                <w:rFonts w:cs="Times New Roman"/>
                <w:szCs w:val="24"/>
              </w:rPr>
              <w:t>5»</w:t>
            </w:r>
          </w:p>
        </w:tc>
        <w:tc>
          <w:tcPr>
            <w:tcW w:w="1985" w:type="dxa"/>
          </w:tcPr>
          <w:p w14:paraId="1CC6F149" w14:textId="0812B3B9" w:rsidR="00A60CA2" w:rsidRPr="0040133A" w:rsidRDefault="00C265FE" w:rsidP="0040133A">
            <w:pPr>
              <w:pStyle w:val="af3"/>
              <w:rPr>
                <w:rFonts w:cs="Times New Roman"/>
                <w:szCs w:val="24"/>
              </w:rPr>
            </w:pPr>
            <w:r w:rsidRPr="0040133A">
              <w:rPr>
                <w:rFonts w:cs="Times New Roman"/>
                <w:szCs w:val="24"/>
              </w:rPr>
              <w:t>Вывод об ошибке. Ожидание повторного ввода значения.</w:t>
            </w:r>
          </w:p>
        </w:tc>
        <w:tc>
          <w:tcPr>
            <w:tcW w:w="1984" w:type="dxa"/>
          </w:tcPr>
          <w:p w14:paraId="17234561" w14:textId="2976A14F" w:rsidR="00A60CA2" w:rsidRPr="0040133A" w:rsidRDefault="00C265FE" w:rsidP="0040133A">
            <w:pPr>
              <w:pStyle w:val="af3"/>
              <w:rPr>
                <w:rFonts w:cs="Times New Roman"/>
                <w:szCs w:val="24"/>
              </w:rPr>
            </w:pPr>
            <w:r w:rsidRPr="0040133A">
              <w:rPr>
                <w:rFonts w:cs="Times New Roman"/>
                <w:szCs w:val="24"/>
              </w:rPr>
              <w:t>Вывод об ошибке. Ожидание повторного ввода значения.</w:t>
            </w:r>
          </w:p>
        </w:tc>
        <w:tc>
          <w:tcPr>
            <w:tcW w:w="1690" w:type="dxa"/>
          </w:tcPr>
          <w:p w14:paraId="3F295522" w14:textId="3A4DAEB7" w:rsidR="00A60CA2" w:rsidRPr="0040133A" w:rsidRDefault="00E131DB" w:rsidP="0040133A">
            <w:pPr>
              <w:pStyle w:val="af3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Верно</w:t>
            </w:r>
          </w:p>
        </w:tc>
      </w:tr>
      <w:tr w:rsidR="00A60CA2" w:rsidRPr="0040133A" w14:paraId="1E979C85" w14:textId="77777777" w:rsidTr="006C4DE2">
        <w:tc>
          <w:tcPr>
            <w:tcW w:w="557" w:type="dxa"/>
            <w:vMerge/>
          </w:tcPr>
          <w:p w14:paraId="7F3F0E5A" w14:textId="77777777" w:rsidR="00A60CA2" w:rsidRPr="0040133A" w:rsidRDefault="00A60CA2" w:rsidP="0040133A">
            <w:pPr>
              <w:pStyle w:val="af3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701" w:type="dxa"/>
            <w:vMerge/>
          </w:tcPr>
          <w:p w14:paraId="3116851D" w14:textId="77777777" w:rsidR="00A60CA2" w:rsidRPr="0040133A" w:rsidRDefault="00A60CA2" w:rsidP="0040133A">
            <w:pPr>
              <w:pStyle w:val="af3"/>
              <w:rPr>
                <w:rFonts w:cs="Times New Roman"/>
                <w:szCs w:val="24"/>
              </w:rPr>
            </w:pPr>
          </w:p>
        </w:tc>
        <w:tc>
          <w:tcPr>
            <w:tcW w:w="1701" w:type="dxa"/>
          </w:tcPr>
          <w:p w14:paraId="47FD6B19" w14:textId="28CC4F6A" w:rsidR="00A60CA2" w:rsidRPr="0040133A" w:rsidRDefault="00C265FE" w:rsidP="0040133A">
            <w:pPr>
              <w:pStyle w:val="af3"/>
              <w:rPr>
                <w:rFonts w:cs="Times New Roman"/>
                <w:szCs w:val="24"/>
              </w:rPr>
            </w:pPr>
            <w:r w:rsidRPr="0040133A">
              <w:rPr>
                <w:rFonts w:cs="Times New Roman"/>
                <w:szCs w:val="24"/>
              </w:rPr>
              <w:t>Ввод числа «1»</w:t>
            </w:r>
          </w:p>
        </w:tc>
        <w:tc>
          <w:tcPr>
            <w:tcW w:w="1985" w:type="dxa"/>
          </w:tcPr>
          <w:p w14:paraId="60027572" w14:textId="0420CB63" w:rsidR="00A60CA2" w:rsidRPr="0040133A" w:rsidRDefault="00C265FE" w:rsidP="0040133A">
            <w:pPr>
              <w:pStyle w:val="af3"/>
              <w:rPr>
                <w:rFonts w:cs="Times New Roman"/>
                <w:szCs w:val="24"/>
              </w:rPr>
            </w:pPr>
            <w:r w:rsidRPr="0040133A">
              <w:rPr>
                <w:rFonts w:cs="Times New Roman"/>
                <w:szCs w:val="24"/>
              </w:rPr>
              <w:t>Перезапуск игрового процесса.</w:t>
            </w:r>
          </w:p>
        </w:tc>
        <w:tc>
          <w:tcPr>
            <w:tcW w:w="1984" w:type="dxa"/>
          </w:tcPr>
          <w:p w14:paraId="59608EAC" w14:textId="79275553" w:rsidR="00A60CA2" w:rsidRPr="0040133A" w:rsidRDefault="00C265FE" w:rsidP="0040133A">
            <w:pPr>
              <w:pStyle w:val="af3"/>
              <w:rPr>
                <w:rFonts w:cs="Times New Roman"/>
                <w:szCs w:val="24"/>
              </w:rPr>
            </w:pPr>
            <w:r w:rsidRPr="0040133A">
              <w:rPr>
                <w:rFonts w:cs="Times New Roman"/>
                <w:szCs w:val="24"/>
              </w:rPr>
              <w:t>Перезапуск игрового процесса.</w:t>
            </w:r>
          </w:p>
        </w:tc>
        <w:tc>
          <w:tcPr>
            <w:tcW w:w="1690" w:type="dxa"/>
          </w:tcPr>
          <w:p w14:paraId="684E4AC7" w14:textId="62228F08" w:rsidR="00A60CA2" w:rsidRPr="0040133A" w:rsidRDefault="00E131DB" w:rsidP="0040133A">
            <w:pPr>
              <w:pStyle w:val="af3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Верно</w:t>
            </w:r>
          </w:p>
        </w:tc>
      </w:tr>
      <w:tr w:rsidR="00A60CA2" w:rsidRPr="0040133A" w14:paraId="1033EEF6" w14:textId="77777777" w:rsidTr="006C4DE2">
        <w:tc>
          <w:tcPr>
            <w:tcW w:w="557" w:type="dxa"/>
            <w:vMerge/>
          </w:tcPr>
          <w:p w14:paraId="12058D82" w14:textId="77777777" w:rsidR="00A60CA2" w:rsidRPr="0040133A" w:rsidRDefault="00A60CA2" w:rsidP="0040133A">
            <w:pPr>
              <w:pStyle w:val="af3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701" w:type="dxa"/>
            <w:vMerge/>
          </w:tcPr>
          <w:p w14:paraId="7A127795" w14:textId="77777777" w:rsidR="00A60CA2" w:rsidRPr="0040133A" w:rsidRDefault="00A60CA2" w:rsidP="0040133A">
            <w:pPr>
              <w:pStyle w:val="af3"/>
              <w:rPr>
                <w:rFonts w:cs="Times New Roman"/>
                <w:szCs w:val="24"/>
              </w:rPr>
            </w:pPr>
          </w:p>
        </w:tc>
        <w:tc>
          <w:tcPr>
            <w:tcW w:w="1701" w:type="dxa"/>
          </w:tcPr>
          <w:p w14:paraId="31829AA6" w14:textId="4283C0C5" w:rsidR="00A60CA2" w:rsidRPr="0040133A" w:rsidRDefault="00C265FE" w:rsidP="0040133A">
            <w:pPr>
              <w:pStyle w:val="af3"/>
              <w:rPr>
                <w:rFonts w:cs="Times New Roman"/>
                <w:szCs w:val="24"/>
              </w:rPr>
            </w:pPr>
            <w:r w:rsidRPr="0040133A">
              <w:rPr>
                <w:rFonts w:cs="Times New Roman"/>
                <w:szCs w:val="24"/>
              </w:rPr>
              <w:t>Ввод числа «2»</w:t>
            </w:r>
          </w:p>
        </w:tc>
        <w:tc>
          <w:tcPr>
            <w:tcW w:w="1985" w:type="dxa"/>
          </w:tcPr>
          <w:p w14:paraId="7A738E2B" w14:textId="65799B46" w:rsidR="00A60CA2" w:rsidRPr="0040133A" w:rsidRDefault="00C265FE" w:rsidP="0040133A">
            <w:pPr>
              <w:pStyle w:val="af3"/>
              <w:rPr>
                <w:rFonts w:cs="Times New Roman"/>
                <w:szCs w:val="24"/>
              </w:rPr>
            </w:pPr>
            <w:r w:rsidRPr="0040133A">
              <w:rPr>
                <w:rFonts w:cs="Times New Roman"/>
                <w:szCs w:val="24"/>
              </w:rPr>
              <w:t>Завершение работы программы.</w:t>
            </w:r>
          </w:p>
        </w:tc>
        <w:tc>
          <w:tcPr>
            <w:tcW w:w="1984" w:type="dxa"/>
          </w:tcPr>
          <w:p w14:paraId="3E220CD8" w14:textId="674EFFD2" w:rsidR="00A60CA2" w:rsidRPr="0040133A" w:rsidRDefault="00C265FE" w:rsidP="0040133A">
            <w:pPr>
              <w:pStyle w:val="af3"/>
              <w:rPr>
                <w:rFonts w:cs="Times New Roman"/>
                <w:szCs w:val="24"/>
              </w:rPr>
            </w:pPr>
            <w:r w:rsidRPr="0040133A">
              <w:rPr>
                <w:rFonts w:cs="Times New Roman"/>
                <w:szCs w:val="24"/>
              </w:rPr>
              <w:t>Завершение работы программы.</w:t>
            </w:r>
          </w:p>
        </w:tc>
        <w:tc>
          <w:tcPr>
            <w:tcW w:w="1690" w:type="dxa"/>
          </w:tcPr>
          <w:p w14:paraId="3B5392CF" w14:textId="4BB1DB28" w:rsidR="00A60CA2" w:rsidRPr="0040133A" w:rsidRDefault="00E131DB" w:rsidP="0040133A">
            <w:pPr>
              <w:pStyle w:val="af3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Верно</w:t>
            </w:r>
          </w:p>
        </w:tc>
      </w:tr>
      <w:tr w:rsidR="00A60CA2" w:rsidRPr="0040133A" w14:paraId="21AC0145" w14:textId="77777777" w:rsidTr="006C4DE2">
        <w:tc>
          <w:tcPr>
            <w:tcW w:w="557" w:type="dxa"/>
            <w:vMerge/>
          </w:tcPr>
          <w:p w14:paraId="58FDA1B4" w14:textId="77777777" w:rsidR="00A60CA2" w:rsidRPr="0040133A" w:rsidRDefault="00A60CA2" w:rsidP="0040133A">
            <w:pPr>
              <w:pStyle w:val="af3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701" w:type="dxa"/>
            <w:vMerge/>
          </w:tcPr>
          <w:p w14:paraId="15314AEA" w14:textId="77777777" w:rsidR="00A60CA2" w:rsidRPr="0040133A" w:rsidRDefault="00A60CA2" w:rsidP="0040133A">
            <w:pPr>
              <w:pStyle w:val="af3"/>
              <w:rPr>
                <w:rFonts w:cs="Times New Roman"/>
                <w:szCs w:val="24"/>
              </w:rPr>
            </w:pPr>
          </w:p>
        </w:tc>
        <w:tc>
          <w:tcPr>
            <w:tcW w:w="1701" w:type="dxa"/>
          </w:tcPr>
          <w:p w14:paraId="1F13A24A" w14:textId="2F7F2501" w:rsidR="00A60CA2" w:rsidRPr="0040133A" w:rsidRDefault="00C265FE" w:rsidP="0040133A">
            <w:pPr>
              <w:pStyle w:val="af3"/>
              <w:rPr>
                <w:rFonts w:cs="Times New Roman"/>
                <w:szCs w:val="24"/>
              </w:rPr>
            </w:pPr>
            <w:r w:rsidRPr="0040133A">
              <w:rPr>
                <w:rFonts w:cs="Times New Roman"/>
                <w:szCs w:val="24"/>
              </w:rPr>
              <w:t>Ввод числа «10»</w:t>
            </w:r>
          </w:p>
        </w:tc>
        <w:tc>
          <w:tcPr>
            <w:tcW w:w="1985" w:type="dxa"/>
          </w:tcPr>
          <w:p w14:paraId="4F45BBF6" w14:textId="653C0F9E" w:rsidR="00A60CA2" w:rsidRPr="0040133A" w:rsidRDefault="00C265FE" w:rsidP="0040133A">
            <w:pPr>
              <w:pStyle w:val="af3"/>
              <w:rPr>
                <w:rFonts w:cs="Times New Roman"/>
                <w:szCs w:val="24"/>
              </w:rPr>
            </w:pPr>
            <w:r w:rsidRPr="0040133A">
              <w:rPr>
                <w:rFonts w:cs="Times New Roman"/>
                <w:szCs w:val="24"/>
              </w:rPr>
              <w:t>Вывод об ошибке. Ожидание повторного ввода значения.</w:t>
            </w:r>
          </w:p>
        </w:tc>
        <w:tc>
          <w:tcPr>
            <w:tcW w:w="1984" w:type="dxa"/>
          </w:tcPr>
          <w:p w14:paraId="4148A65B" w14:textId="4A421FF1" w:rsidR="00A60CA2" w:rsidRPr="0040133A" w:rsidRDefault="00C265FE" w:rsidP="0040133A">
            <w:pPr>
              <w:pStyle w:val="af3"/>
              <w:rPr>
                <w:rFonts w:cs="Times New Roman"/>
                <w:szCs w:val="24"/>
              </w:rPr>
            </w:pPr>
            <w:r w:rsidRPr="0040133A">
              <w:rPr>
                <w:rFonts w:cs="Times New Roman"/>
                <w:szCs w:val="24"/>
              </w:rPr>
              <w:t>Вывод об ошибке. Ожидание повторного ввода значения.</w:t>
            </w:r>
          </w:p>
        </w:tc>
        <w:tc>
          <w:tcPr>
            <w:tcW w:w="1690" w:type="dxa"/>
          </w:tcPr>
          <w:p w14:paraId="1B22D0AB" w14:textId="5DBF4B8C" w:rsidR="00A60CA2" w:rsidRPr="0040133A" w:rsidRDefault="00E131DB" w:rsidP="0040133A">
            <w:pPr>
              <w:pStyle w:val="af3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Верно</w:t>
            </w:r>
          </w:p>
        </w:tc>
      </w:tr>
    </w:tbl>
    <w:p w14:paraId="19A41943" w14:textId="021677BD" w:rsidR="00CC0A64" w:rsidRPr="00CC0A64" w:rsidRDefault="006C4DE2" w:rsidP="006C4DE2">
      <w:r>
        <w:t>Вывод: Программа работает исправно и выполняет основные функции. Большинство функциональных требований выполнено. Однако обнаружен один некритичный баг с вводом.</w:t>
      </w:r>
    </w:p>
    <w:sectPr w:rsidR="00CC0A64" w:rsidRPr="00CC0A64" w:rsidSect="002F1B51">
      <w:headerReference w:type="default" r:id="rId8"/>
      <w:pgSz w:w="11906" w:h="16838" w:code="9"/>
      <w:pgMar w:top="1134" w:right="567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19EEF" w14:textId="77777777" w:rsidR="0087523A" w:rsidRDefault="0087523A" w:rsidP="002F1B51">
      <w:pPr>
        <w:spacing w:line="240" w:lineRule="auto"/>
      </w:pPr>
      <w:r>
        <w:separator/>
      </w:r>
    </w:p>
  </w:endnote>
  <w:endnote w:type="continuationSeparator" w:id="0">
    <w:p w14:paraId="4C5E2B10" w14:textId="77777777" w:rsidR="0087523A" w:rsidRDefault="0087523A" w:rsidP="002F1B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DF4F8" w14:textId="77777777" w:rsidR="0087523A" w:rsidRDefault="0087523A" w:rsidP="002F1B51">
      <w:pPr>
        <w:spacing w:line="240" w:lineRule="auto"/>
      </w:pPr>
      <w:r>
        <w:separator/>
      </w:r>
    </w:p>
  </w:footnote>
  <w:footnote w:type="continuationSeparator" w:id="0">
    <w:p w14:paraId="1EFD20F4" w14:textId="77777777" w:rsidR="0087523A" w:rsidRDefault="0087523A" w:rsidP="002F1B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50144745"/>
      <w:docPartObj>
        <w:docPartGallery w:val="Page Numbers (Top of Page)"/>
        <w:docPartUnique/>
      </w:docPartObj>
    </w:sdtPr>
    <w:sdtEndPr/>
    <w:sdtContent>
      <w:p w14:paraId="3E4CE1DF" w14:textId="6112C1F5" w:rsidR="006C4DE2" w:rsidRDefault="006C4DE2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65894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09C279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4823CE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396E35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464AB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EAE0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766D8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105D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8E64224"/>
    <w:lvl w:ilvl="0">
      <w:start w:val="1"/>
      <w:numFmt w:val="decimal"/>
      <w:pStyle w:val="a"/>
      <w:lvlText w:val="%1."/>
      <w:lvlJc w:val="left"/>
      <w:pPr>
        <w:tabs>
          <w:tab w:val="num" w:pos="1060"/>
        </w:tabs>
        <w:ind w:left="0" w:firstLine="72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52B2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864765"/>
    <w:multiLevelType w:val="hybridMultilevel"/>
    <w:tmpl w:val="071C039A"/>
    <w:lvl w:ilvl="0" w:tplc="31B09D54">
      <w:start w:val="1"/>
      <w:numFmt w:val="bullet"/>
      <w:lvlText w:val=""/>
      <w:lvlJc w:val="left"/>
      <w:pPr>
        <w:tabs>
          <w:tab w:val="num" w:pos="1440"/>
        </w:tabs>
        <w:ind w:left="360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534C06"/>
    <w:multiLevelType w:val="hybridMultilevel"/>
    <w:tmpl w:val="1C30D762"/>
    <w:lvl w:ilvl="0" w:tplc="734A8148">
      <w:start w:val="1"/>
      <w:numFmt w:val="bullet"/>
      <w:lvlText w:val=""/>
      <w:lvlJc w:val="left"/>
      <w:pPr>
        <w:tabs>
          <w:tab w:val="num" w:pos="1004"/>
        </w:tabs>
        <w:ind w:left="0" w:firstLine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E55CD8"/>
    <w:multiLevelType w:val="hybridMultilevel"/>
    <w:tmpl w:val="4DDA313A"/>
    <w:lvl w:ilvl="0" w:tplc="E0E8DD4C">
      <w:start w:val="1"/>
      <w:numFmt w:val="bullet"/>
      <w:pStyle w:val="a0"/>
      <w:lvlText w:val=""/>
      <w:lvlJc w:val="left"/>
      <w:pPr>
        <w:tabs>
          <w:tab w:val="num" w:pos="1004"/>
        </w:tabs>
        <w:ind w:left="0" w:firstLine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EB2"/>
    <w:rsid w:val="00046B5B"/>
    <w:rsid w:val="00054373"/>
    <w:rsid w:val="000B6D54"/>
    <w:rsid w:val="000D040E"/>
    <w:rsid w:val="001021FD"/>
    <w:rsid w:val="00152D9D"/>
    <w:rsid w:val="00153E59"/>
    <w:rsid w:val="00187C41"/>
    <w:rsid w:val="001C5906"/>
    <w:rsid w:val="0020103F"/>
    <w:rsid w:val="002055E4"/>
    <w:rsid w:val="00222F2E"/>
    <w:rsid w:val="00236352"/>
    <w:rsid w:val="002D16F6"/>
    <w:rsid w:val="002D1722"/>
    <w:rsid w:val="002F110A"/>
    <w:rsid w:val="002F1B51"/>
    <w:rsid w:val="00327916"/>
    <w:rsid w:val="0035576D"/>
    <w:rsid w:val="003F12AA"/>
    <w:rsid w:val="0040133A"/>
    <w:rsid w:val="004078FC"/>
    <w:rsid w:val="00436EB2"/>
    <w:rsid w:val="0046388E"/>
    <w:rsid w:val="00481CFD"/>
    <w:rsid w:val="004F70F8"/>
    <w:rsid w:val="0050288D"/>
    <w:rsid w:val="005467BE"/>
    <w:rsid w:val="00571B60"/>
    <w:rsid w:val="00577EA1"/>
    <w:rsid w:val="005C354C"/>
    <w:rsid w:val="005E4385"/>
    <w:rsid w:val="00657EA3"/>
    <w:rsid w:val="006C2A40"/>
    <w:rsid w:val="006C4DE2"/>
    <w:rsid w:val="0075429D"/>
    <w:rsid w:val="00786679"/>
    <w:rsid w:val="0087523A"/>
    <w:rsid w:val="008C4645"/>
    <w:rsid w:val="009263AD"/>
    <w:rsid w:val="00945BA9"/>
    <w:rsid w:val="00987D88"/>
    <w:rsid w:val="009A3B12"/>
    <w:rsid w:val="00A60CA2"/>
    <w:rsid w:val="00AA77DD"/>
    <w:rsid w:val="00B35197"/>
    <w:rsid w:val="00B57C11"/>
    <w:rsid w:val="00C265FE"/>
    <w:rsid w:val="00CC0A64"/>
    <w:rsid w:val="00D13243"/>
    <w:rsid w:val="00D3278C"/>
    <w:rsid w:val="00D84284"/>
    <w:rsid w:val="00DF3B33"/>
    <w:rsid w:val="00E131DB"/>
    <w:rsid w:val="00E32BB6"/>
    <w:rsid w:val="00E330F4"/>
    <w:rsid w:val="00E74E0D"/>
    <w:rsid w:val="00EE5137"/>
    <w:rsid w:val="00F64B7D"/>
    <w:rsid w:val="00FB0C58"/>
    <w:rsid w:val="00FD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638C9"/>
  <w15:chartTrackingRefBased/>
  <w15:docId w15:val="{F15BA9D1-E87E-4F55-B7D8-2D10EB962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C4DE2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link w:val="10"/>
    <w:uiPriority w:val="9"/>
    <w:qFormat/>
    <w:rsid w:val="00E74E0D"/>
    <w:pPr>
      <w:keepNext/>
      <w:keepLines/>
      <w:pageBreakBefore/>
      <w:autoSpaceDE w:val="0"/>
      <w:autoSpaceDN w:val="0"/>
      <w:spacing w:after="24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caps/>
      <w:sz w:val="32"/>
      <w:szCs w:val="32"/>
    </w:rPr>
  </w:style>
  <w:style w:type="paragraph" w:styleId="2">
    <w:name w:val="heading 2"/>
    <w:next w:val="a1"/>
    <w:link w:val="20"/>
    <w:uiPriority w:val="9"/>
    <w:unhideWhenUsed/>
    <w:qFormat/>
    <w:rsid w:val="00E74E0D"/>
    <w:pPr>
      <w:keepNext/>
      <w:keepLines/>
      <w:spacing w:before="360" w:after="240" w:line="360" w:lineRule="auto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next w:val="a1"/>
    <w:link w:val="30"/>
    <w:uiPriority w:val="9"/>
    <w:unhideWhenUsed/>
    <w:qFormat/>
    <w:rsid w:val="004F70F8"/>
    <w:pPr>
      <w:keepNext/>
      <w:keepLines/>
      <w:spacing w:before="360" w:after="240" w:line="360" w:lineRule="auto"/>
      <w:ind w:firstLine="720"/>
      <w:outlineLvl w:val="2"/>
    </w:pPr>
    <w:rPr>
      <w:rFonts w:ascii="Times New Roman" w:eastAsiaTheme="majorEastAsia" w:hAnsi="Times New Roman" w:cstheme="majorBidi"/>
      <w:b/>
      <w:i/>
      <w:sz w:val="28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rsid w:val="00222F2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link w:val="a6"/>
    <w:uiPriority w:val="99"/>
    <w:unhideWhenUsed/>
    <w:qFormat/>
    <w:rsid w:val="004F70F8"/>
    <w:pPr>
      <w:tabs>
        <w:tab w:val="center" w:pos="4677"/>
        <w:tab w:val="right" w:pos="9355"/>
      </w:tabs>
      <w:spacing w:after="0" w:line="240" w:lineRule="auto"/>
      <w:jc w:val="center"/>
    </w:pPr>
    <w:rPr>
      <w:rFonts w:ascii="Times New Roman" w:hAnsi="Times New Roman"/>
      <w:sz w:val="24"/>
    </w:rPr>
  </w:style>
  <w:style w:type="character" w:customStyle="1" w:styleId="a6">
    <w:name w:val="Верхний колонтитул Знак"/>
    <w:basedOn w:val="a2"/>
    <w:link w:val="a5"/>
    <w:uiPriority w:val="99"/>
    <w:rsid w:val="004F70F8"/>
    <w:rPr>
      <w:rFonts w:ascii="Times New Roman" w:hAnsi="Times New Roman"/>
      <w:sz w:val="24"/>
    </w:rPr>
  </w:style>
  <w:style w:type="paragraph" w:styleId="a7">
    <w:name w:val="footer"/>
    <w:basedOn w:val="a1"/>
    <w:link w:val="a8"/>
    <w:uiPriority w:val="99"/>
    <w:unhideWhenUsed/>
    <w:rsid w:val="002F1B51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2F1B51"/>
  </w:style>
  <w:style w:type="character" w:customStyle="1" w:styleId="10">
    <w:name w:val="Заголовок 1 Знак"/>
    <w:basedOn w:val="a2"/>
    <w:link w:val="1"/>
    <w:uiPriority w:val="9"/>
    <w:rsid w:val="00E74E0D"/>
    <w:rPr>
      <w:rFonts w:ascii="Times New Roman" w:eastAsia="Times New Roman" w:hAnsi="Times New Roman" w:cs="Times New Roman"/>
      <w:b/>
      <w:bCs/>
      <w:caps/>
      <w:sz w:val="32"/>
      <w:szCs w:val="32"/>
    </w:rPr>
  </w:style>
  <w:style w:type="character" w:styleId="a9">
    <w:name w:val="Placeholder Text"/>
    <w:basedOn w:val="a2"/>
    <w:uiPriority w:val="99"/>
    <w:semiHidden/>
    <w:rsid w:val="00153E59"/>
    <w:rPr>
      <w:color w:val="808080"/>
    </w:rPr>
  </w:style>
  <w:style w:type="character" w:customStyle="1" w:styleId="40">
    <w:name w:val="Заголовок 4 Знак"/>
    <w:basedOn w:val="a2"/>
    <w:link w:val="4"/>
    <w:uiPriority w:val="9"/>
    <w:semiHidden/>
    <w:rsid w:val="00222F2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30">
    <w:name w:val="Заголовок 3 Знак"/>
    <w:basedOn w:val="a2"/>
    <w:link w:val="3"/>
    <w:uiPriority w:val="9"/>
    <w:rsid w:val="004F70F8"/>
    <w:rPr>
      <w:rFonts w:ascii="Times New Roman" w:eastAsiaTheme="majorEastAsia" w:hAnsi="Times New Roman" w:cstheme="majorBidi"/>
      <w:b/>
      <w:i/>
      <w:sz w:val="28"/>
      <w:szCs w:val="24"/>
    </w:rPr>
  </w:style>
  <w:style w:type="paragraph" w:styleId="aa">
    <w:name w:val="TOC Heading"/>
    <w:basedOn w:val="1"/>
    <w:next w:val="a1"/>
    <w:uiPriority w:val="39"/>
    <w:unhideWhenUsed/>
    <w:qFormat/>
    <w:rsid w:val="004F70F8"/>
    <w:rPr>
      <w:rFonts w:eastAsiaTheme="majorEastAsia" w:cstheme="majorBidi"/>
      <w:b w:val="0"/>
      <w:caps w:val="0"/>
    </w:rPr>
  </w:style>
  <w:style w:type="paragraph" w:styleId="ab">
    <w:name w:val="caption"/>
    <w:next w:val="a1"/>
    <w:uiPriority w:val="35"/>
    <w:unhideWhenUsed/>
    <w:qFormat/>
    <w:rsid w:val="004F70F8"/>
    <w:pPr>
      <w:keepLines/>
      <w:spacing w:after="0" w:line="360" w:lineRule="auto"/>
      <w:jc w:val="center"/>
    </w:pPr>
    <w:rPr>
      <w:rFonts w:ascii="Times New Roman" w:hAnsi="Times New Roman"/>
      <w:i/>
      <w:iCs/>
      <w:sz w:val="24"/>
      <w:szCs w:val="18"/>
    </w:rPr>
  </w:style>
  <w:style w:type="character" w:customStyle="1" w:styleId="20">
    <w:name w:val="Заголовок 2 Знак"/>
    <w:basedOn w:val="a2"/>
    <w:link w:val="2"/>
    <w:uiPriority w:val="9"/>
    <w:rsid w:val="00E74E0D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c">
    <w:name w:val="Рисунок"/>
    <w:basedOn w:val="ab"/>
    <w:next w:val="ab"/>
    <w:link w:val="ad"/>
    <w:qFormat/>
    <w:rsid w:val="004F70F8"/>
    <w:pPr>
      <w:keepNext/>
    </w:pPr>
    <w:rPr>
      <w:rFonts w:eastAsia="Times New Roman" w:cs="Times New Roman"/>
      <w:bCs/>
      <w:i w:val="0"/>
      <w:szCs w:val="30"/>
    </w:rPr>
  </w:style>
  <w:style w:type="character" w:customStyle="1" w:styleId="ad">
    <w:name w:val="Рисунок Знак"/>
    <w:basedOn w:val="10"/>
    <w:link w:val="ac"/>
    <w:rsid w:val="004F70F8"/>
    <w:rPr>
      <w:rFonts w:ascii="Times New Roman" w:eastAsia="Times New Roman" w:hAnsi="Times New Roman" w:cs="Times New Roman"/>
      <w:b w:val="0"/>
      <w:bCs/>
      <w:iCs/>
      <w:caps w:val="0"/>
      <w:sz w:val="24"/>
      <w:szCs w:val="30"/>
    </w:rPr>
  </w:style>
  <w:style w:type="paragraph" w:styleId="a0">
    <w:name w:val="List Bullet"/>
    <w:basedOn w:val="a1"/>
    <w:uiPriority w:val="99"/>
    <w:unhideWhenUsed/>
    <w:qFormat/>
    <w:rsid w:val="00E32BB6"/>
    <w:pPr>
      <w:numPr>
        <w:numId w:val="13"/>
      </w:numPr>
      <w:contextualSpacing/>
    </w:pPr>
  </w:style>
  <w:style w:type="paragraph" w:styleId="a">
    <w:name w:val="List Number"/>
    <w:basedOn w:val="a1"/>
    <w:uiPriority w:val="99"/>
    <w:unhideWhenUsed/>
    <w:qFormat/>
    <w:rsid w:val="00E32BB6"/>
    <w:pPr>
      <w:numPr>
        <w:numId w:val="6"/>
      </w:numPr>
      <w:contextualSpacing/>
    </w:pPr>
  </w:style>
  <w:style w:type="table" w:customStyle="1" w:styleId="ae">
    <w:name w:val="Внутренее содержимое таблицы"/>
    <w:basedOn w:val="a3"/>
    <w:uiPriority w:val="99"/>
    <w:rsid w:val="00EE5137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  <w:tblStylePr w:type="firstRow">
      <w:rPr>
        <w:rFonts w:ascii="Times New Roman" w:hAnsi="Times New Roman"/>
        <w:b/>
        <w:sz w:val="24"/>
      </w:rPr>
    </w:tblStylePr>
    <w:tblStylePr w:type="firstCol">
      <w:rPr>
        <w:rFonts w:ascii="Times New Roman" w:hAnsi="Times New Roman"/>
        <w:b/>
        <w:sz w:val="24"/>
      </w:rPr>
    </w:tblStylePr>
  </w:style>
  <w:style w:type="paragraph" w:customStyle="1" w:styleId="af">
    <w:name w:val="Номер таблицы"/>
    <w:next w:val="a1"/>
    <w:qFormat/>
    <w:rsid w:val="00EE5137"/>
    <w:pPr>
      <w:spacing w:after="0" w:line="360" w:lineRule="auto"/>
      <w:jc w:val="right"/>
    </w:pPr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f0">
    <w:name w:val="Название таблицы"/>
    <w:next w:val="a1"/>
    <w:qFormat/>
    <w:rsid w:val="00EE5137"/>
    <w:pPr>
      <w:spacing w:after="0" w:line="360" w:lineRule="auto"/>
      <w:jc w:val="center"/>
    </w:pPr>
    <w:rPr>
      <w:rFonts w:ascii="Times New Roman" w:eastAsiaTheme="majorEastAsia" w:hAnsi="Times New Roman" w:cstheme="majorBidi"/>
      <w:b/>
      <w:i/>
      <w:sz w:val="28"/>
      <w:szCs w:val="26"/>
    </w:rPr>
  </w:style>
  <w:style w:type="table" w:styleId="af1">
    <w:name w:val="Table Grid"/>
    <w:basedOn w:val="a3"/>
    <w:uiPriority w:val="39"/>
    <w:rsid w:val="00EE51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Листинг"/>
    <w:next w:val="a1"/>
    <w:qFormat/>
    <w:rsid w:val="00EE5137"/>
    <w:pPr>
      <w:spacing w:after="0" w:line="240" w:lineRule="auto"/>
    </w:pPr>
    <w:rPr>
      <w:rFonts w:ascii="Consolas" w:eastAsiaTheme="majorEastAsia" w:hAnsi="Consolas" w:cstheme="majorBidi"/>
      <w:b/>
      <w:sz w:val="24"/>
      <w:szCs w:val="26"/>
    </w:rPr>
  </w:style>
  <w:style w:type="paragraph" w:customStyle="1" w:styleId="af3">
    <w:name w:val="Текст таблицы"/>
    <w:basedOn w:val="a1"/>
    <w:link w:val="af4"/>
    <w:qFormat/>
    <w:rsid w:val="0040133A"/>
    <w:pPr>
      <w:spacing w:line="240" w:lineRule="auto"/>
      <w:ind w:firstLine="0"/>
      <w:contextualSpacing/>
      <w:jc w:val="left"/>
    </w:pPr>
    <w:rPr>
      <w:sz w:val="24"/>
    </w:rPr>
  </w:style>
  <w:style w:type="character" w:customStyle="1" w:styleId="af4">
    <w:name w:val="Текст таблицы Знак"/>
    <w:basedOn w:val="a2"/>
    <w:link w:val="af3"/>
    <w:rsid w:val="0040133A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ril\Desktop\&#1059;&#1095;&#1077;&#1073;&#1072;\&#1064;&#1072;&#1073;&#1083;&#1086;&#1085;%20&#1076;&#1086;&#1082;&#1091;&#1084;&#1077;&#1085;&#1090;&#1086;&#1074;%20&#1041;&#1043;&#1058;&#1059;\&#1064;&#1072;&#1073;&#1083;&#1086;&#108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322083-4781-46EB-BEEA-2CFC1B886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</Template>
  <TotalTime>361</TotalTime>
  <Pages>1</Pages>
  <Words>887</Words>
  <Characters>5061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Cairan Lans</dc:creator>
  <cp:keywords/>
  <dc:description/>
  <cp:lastModifiedBy>Cairan Lans</cp:lastModifiedBy>
  <cp:revision>15</cp:revision>
  <dcterms:created xsi:type="dcterms:W3CDTF">2023-02-25T12:28:00Z</dcterms:created>
  <dcterms:modified xsi:type="dcterms:W3CDTF">2023-03-03T17:32:00Z</dcterms:modified>
</cp:coreProperties>
</file>